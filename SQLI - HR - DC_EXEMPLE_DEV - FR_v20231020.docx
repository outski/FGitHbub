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47575" w14:textId="0883E560" w:rsidR="00421208" w:rsidRDefault="00421208" w:rsidP="00421208">
      <w:r w:rsidRPr="004216C3">
        <w:rPr>
          <w:noProof/>
        </w:rPr>
        <w:drawing>
          <wp:anchor distT="0" distB="0" distL="114300" distR="114300" simplePos="0" relativeHeight="251658242" behindDoc="0" locked="0" layoutInCell="1" allowOverlap="1" wp14:anchorId="2178B8BD" wp14:editId="2F53F7EA">
            <wp:simplePos x="0" y="0"/>
            <wp:positionH relativeFrom="margin">
              <wp:posOffset>0</wp:posOffset>
            </wp:positionH>
            <wp:positionV relativeFrom="paragraph">
              <wp:posOffset>-296908</wp:posOffset>
            </wp:positionV>
            <wp:extent cx="1353820" cy="552450"/>
            <wp:effectExtent l="0" t="0" r="5080" b="6350"/>
            <wp:wrapNone/>
            <wp:docPr id="50" name="Image 50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18C6F68-5508-0F45-ACDF-1EB5D488A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49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A18C6F68-5508-0F45-ACDF-1EB5D488A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135382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DAE0B9" w14:textId="77777777" w:rsidR="00E846DA" w:rsidRPr="00E846DA" w:rsidRDefault="003F3DA4" w:rsidP="00421208">
      <w:r w:rsidRPr="00EA27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5A89E6" wp14:editId="036917BF">
                <wp:simplePos x="0" y="0"/>
                <wp:positionH relativeFrom="column">
                  <wp:posOffset>-452120</wp:posOffset>
                </wp:positionH>
                <wp:positionV relativeFrom="paragraph">
                  <wp:posOffset>87630</wp:posOffset>
                </wp:positionV>
                <wp:extent cx="226695" cy="71755"/>
                <wp:effectExtent l="0" t="0" r="1905" b="4445"/>
                <wp:wrapNone/>
                <wp:docPr id="41" name="Forme libre : form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8C8E67-5091-F04D-BC5D-555A18907B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71755"/>
                        </a:xfrm>
                        <a:custGeom>
                          <a:avLst/>
                          <a:gdLst>
                            <a:gd name="connsiteX0" fmla="*/ 0 w 226952"/>
                            <a:gd name="connsiteY0" fmla="*/ 0 h 64694"/>
                            <a:gd name="connsiteX1" fmla="*/ 226952 w 226952"/>
                            <a:gd name="connsiteY1" fmla="*/ 0 h 64694"/>
                            <a:gd name="connsiteX2" fmla="*/ 226952 w 226952"/>
                            <a:gd name="connsiteY2" fmla="*/ 64694 h 64694"/>
                            <a:gd name="connsiteX3" fmla="*/ 0 w 226952"/>
                            <a:gd name="connsiteY3" fmla="*/ 64694 h 64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6952" h="64694">
                              <a:moveTo>
                                <a:pt x="0" y="0"/>
                              </a:moveTo>
                              <a:lnTo>
                                <a:pt x="226952" y="0"/>
                              </a:lnTo>
                              <a:lnTo>
                                <a:pt x="226952" y="64694"/>
                              </a:lnTo>
                              <a:lnTo>
                                <a:pt x="0" y="64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28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549D" w14:textId="77777777" w:rsidR="0003596A" w:rsidRDefault="0003596A" w:rsidP="00EA2702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A89E6" id="Forme libre : forme 41" o:spid="_x0000_s1026" style="position:absolute;margin-left:-35.6pt;margin-top:6.9pt;width:17.85pt;height: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952,646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" adj="-11796480,,5400" path="m,l226952,r,64694l,64694,,xe" fillcolor="#eb285a" stroked="f" strokeweight="1pt">
                <v:stroke joinstyle="miter"/>
                <v:formulas/>
                <v:path arrowok="t" o:connecttype="custom" o:connectlocs="0,0;226695,0;226695,71755;0,71755" o:connectangles="0,0,0,0" textboxrect="0,0,226952,64694"/>
                <v:textbox>
                  <w:txbxContent>
                    <w:p w14:paraId="1E67549D" w14:textId="77777777" w:rsidR="0003596A" w:rsidRDefault="0003596A" w:rsidP="00EA2702">
                      <w:pPr>
                        <w:jc w:val="center"/>
                      </w:pPr>
                      <w:r>
                        <w:rPr>
                          <w:rFonts w:ascii="Arial" w:hAnsi="Arial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544" w:type="dxa"/>
        <w:tblLook w:val="04A0" w:firstRow="1" w:lastRow="0" w:firstColumn="1" w:lastColumn="0" w:noHBand="0" w:noVBand="1"/>
      </w:tblPr>
      <w:tblGrid>
        <w:gridCol w:w="5081"/>
        <w:gridCol w:w="236"/>
        <w:gridCol w:w="5227"/>
      </w:tblGrid>
      <w:tr w:rsidR="001F1254" w:rsidRPr="00EC6D63" w14:paraId="4C82DFA0" w14:textId="77777777" w:rsidTr="00126F3A">
        <w:tc>
          <w:tcPr>
            <w:tcW w:w="5081" w:type="dxa"/>
          </w:tcPr>
          <w:p w14:paraId="4CEBDD2B" w14:textId="73A413A9" w:rsidR="001F1254" w:rsidRPr="00421208" w:rsidRDefault="001F1254" w:rsidP="004F6F9E">
            <w:pPr>
              <w:pStyle w:val="annes"/>
              <w:rPr>
                <w:rFonts w:eastAsiaTheme="majorEastAsia"/>
              </w:rPr>
            </w:pPr>
          </w:p>
        </w:tc>
        <w:tc>
          <w:tcPr>
            <w:tcW w:w="236" w:type="dxa"/>
          </w:tcPr>
          <w:p w14:paraId="0F908ACC" w14:textId="77777777" w:rsidR="001F1254" w:rsidRDefault="001F1254" w:rsidP="001F1254">
            <w:pPr>
              <w:jc w:val="center"/>
              <w:rPr>
                <w:rFonts w:ascii="Futura Std ExtraBold" w:eastAsia="+mn-ea" w:hAnsi="Futura Std ExtraBold" w:cs="Futura"/>
                <w:bCs/>
                <w:i/>
                <w:iCs/>
                <w:kern w:val="24"/>
                <w:sz w:val="28"/>
                <w:szCs w:val="28"/>
                <w:lang w:eastAsia="fr-FR"/>
              </w:rPr>
            </w:pPr>
          </w:p>
        </w:tc>
        <w:tc>
          <w:tcPr>
            <w:tcW w:w="5227" w:type="dxa"/>
          </w:tcPr>
          <w:p w14:paraId="37297539" w14:textId="63C4A29E" w:rsidR="001F1254" w:rsidRPr="007F4E97" w:rsidRDefault="00A27BF8" w:rsidP="00390CF7">
            <w:pPr>
              <w:spacing w:line="259" w:lineRule="auto"/>
              <w:jc w:val="center"/>
              <w:rPr>
                <w:rStyle w:val="IntenseEmphasis"/>
                <w:rFonts w:ascii="Inter" w:hAnsi="Inter"/>
                <w:color w:val="E01265"/>
              </w:rPr>
            </w:pPr>
            <w:r w:rsidRPr="00A27BF8">
              <w:rPr>
                <w:rStyle w:val="IntenseEmphasis"/>
                <w:rFonts w:ascii="Inter" w:hAnsi="Inter"/>
                <w:color w:val="E01265"/>
              </w:rPr>
              <w:t xml:space="preserve">Consultant </w:t>
            </w:r>
            <w:r w:rsidR="007A72A7">
              <w:rPr>
                <w:rStyle w:val="IntenseEmphasis"/>
                <w:rFonts w:ascii="Inter" w:hAnsi="Inter"/>
                <w:color w:val="E01265"/>
              </w:rPr>
              <w:t>dev</w:t>
            </w:r>
          </w:p>
        </w:tc>
      </w:tr>
      <w:tr w:rsidR="001F1254" w:rsidRPr="00EC6D63" w14:paraId="4D6A93D8" w14:textId="77777777" w:rsidTr="00126F3A">
        <w:tc>
          <w:tcPr>
            <w:tcW w:w="5081" w:type="dxa"/>
          </w:tcPr>
          <w:p w14:paraId="53C9E7BF" w14:textId="49819EB1" w:rsidR="001F1254" w:rsidRPr="00A934EB" w:rsidRDefault="004F6F9E" w:rsidP="004F6F9E">
            <w:pPr>
              <w:pStyle w:val="Formationstexte"/>
              <w:rPr>
                <w:rFonts w:ascii="Futura Std ExtraBold" w:hAnsi="Futura Std ExtraBold"/>
                <w:b/>
                <w:sz w:val="32"/>
                <w:szCs w:val="36"/>
                <w:lang w:val="nl-BE"/>
              </w:rPr>
            </w:pPr>
            <w:r w:rsidRPr="00421208">
              <w:rPr>
                <w:rFonts w:ascii="Poppins Black" w:eastAsiaTheme="majorEastAsia" w:hAnsi="Poppins Black" w:cs="Times New Roman (Titres CS)"/>
                <w:color w:val="296253"/>
                <w:kern w:val="0"/>
                <w:sz w:val="36"/>
                <w:lang w:eastAsia="en-US"/>
              </w:rPr>
              <w:t>COMPÉTENCES</w:t>
            </w:r>
          </w:p>
        </w:tc>
        <w:tc>
          <w:tcPr>
            <w:tcW w:w="236" w:type="dxa"/>
          </w:tcPr>
          <w:p w14:paraId="03CC7670" w14:textId="77777777" w:rsidR="001F1254" w:rsidRDefault="001F1254" w:rsidP="001F1254">
            <w:pPr>
              <w:jc w:val="center"/>
              <w:rPr>
                <w:rFonts w:ascii="Futura Std ExtraBold" w:eastAsia="+mn-ea" w:hAnsi="Futura Std ExtraBold" w:cs="Futura"/>
                <w:bCs/>
                <w:i/>
                <w:iCs/>
                <w:kern w:val="24"/>
                <w:sz w:val="28"/>
                <w:szCs w:val="28"/>
                <w:lang w:eastAsia="fr-FR"/>
              </w:rPr>
            </w:pPr>
          </w:p>
        </w:tc>
        <w:tc>
          <w:tcPr>
            <w:tcW w:w="5227" w:type="dxa"/>
          </w:tcPr>
          <w:p w14:paraId="55E85751" w14:textId="3BA0EBEE" w:rsidR="001F1254" w:rsidRPr="006A1F7A" w:rsidRDefault="007A72A7" w:rsidP="00390CF7">
            <w:pPr>
              <w:spacing w:line="259" w:lineRule="auto"/>
              <w:jc w:val="center"/>
              <w:rPr>
                <w:rFonts w:ascii="Futura Std ExtraBold" w:eastAsia="Times New Roman" w:hAnsi="Futura Std ExtraBold" w:cs="Times New Roman"/>
                <w:bCs/>
                <w:i/>
                <w:color w:val="E01265"/>
                <w:sz w:val="36"/>
                <w:szCs w:val="36"/>
                <w:lang w:val="en-US" w:eastAsia="fr-FR"/>
              </w:rPr>
            </w:pPr>
            <w:r>
              <w:rPr>
                <w:rFonts w:ascii="Poppins Black" w:eastAsiaTheme="majorEastAsia" w:hAnsi="Poppins Black" w:cs="Times New Roman (Titres CS)"/>
                <w:b/>
                <w:caps/>
                <w:color w:val="296253"/>
                <w:sz w:val="36"/>
              </w:rPr>
              <w:t>N</w:t>
            </w:r>
            <w:r>
              <w:rPr>
                <w:rFonts w:ascii="Poppins Black" w:eastAsiaTheme="majorEastAsia" w:hAnsi="Poppins Black" w:cs="Times New Roman (Titres CS)"/>
                <w:caps/>
                <w:color w:val="296253"/>
                <w:sz w:val="36"/>
              </w:rPr>
              <w:t>OM PRENOM</w:t>
            </w:r>
          </w:p>
        </w:tc>
      </w:tr>
      <w:tr w:rsidR="007A72A7" w:rsidRPr="006E7BD1" w14:paraId="3B0C5771" w14:textId="77777777" w:rsidTr="00126F3A">
        <w:tc>
          <w:tcPr>
            <w:tcW w:w="5081" w:type="dxa"/>
          </w:tcPr>
          <w:p w14:paraId="0CB6A202" w14:textId="0F7FCB85" w:rsidR="007A72A7" w:rsidRPr="00F460A9" w:rsidRDefault="007A72A7" w:rsidP="007A72A7">
            <w:pPr>
              <w:spacing w:line="312" w:lineRule="auto"/>
              <w:rPr>
                <w:rFonts w:ascii="Futura Std Medium" w:hAnsi="Futura Std Medium"/>
                <w:color w:val="E01265"/>
                <w:kern w:val="24"/>
                <w:sz w:val="20"/>
                <w:szCs w:val="20"/>
              </w:rPr>
            </w:pPr>
            <w:r w:rsidRPr="00F460A9"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 xml:space="preserve">Compétences </w:t>
            </w:r>
            <w:r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>techniques</w:t>
            </w:r>
            <w:r w:rsidRPr="00F460A9"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> :</w:t>
            </w:r>
          </w:p>
        </w:tc>
        <w:tc>
          <w:tcPr>
            <w:tcW w:w="236" w:type="dxa"/>
          </w:tcPr>
          <w:p w14:paraId="5571E6B7" w14:textId="77777777" w:rsidR="007A72A7" w:rsidRDefault="007A72A7" w:rsidP="007A72A7">
            <w:pPr>
              <w:jc w:val="center"/>
              <w:rPr>
                <w:rFonts w:ascii="Futura Std ExtraBold" w:eastAsia="+mn-ea" w:hAnsi="Futura Std ExtraBold" w:cs="Futura"/>
                <w:bCs/>
                <w:i/>
                <w:iCs/>
                <w:color w:val="EB285A"/>
                <w:kern w:val="24"/>
                <w:sz w:val="32"/>
                <w:szCs w:val="32"/>
                <w:lang w:eastAsia="fr-FR"/>
              </w:rPr>
            </w:pPr>
          </w:p>
        </w:tc>
        <w:tc>
          <w:tcPr>
            <w:tcW w:w="5227" w:type="dxa"/>
          </w:tcPr>
          <w:p w14:paraId="0DACD8F8" w14:textId="0D0ACD97" w:rsidR="007A72A7" w:rsidRPr="001F1254" w:rsidRDefault="007A72A7" w:rsidP="007A72A7">
            <w:pPr>
              <w:spacing w:after="160" w:line="259" w:lineRule="auto"/>
              <w:jc w:val="center"/>
              <w:rPr>
                <w:rFonts w:ascii="Inter Light" w:hAnsi="Inter Light"/>
                <w:bCs/>
                <w:iCs/>
                <w:color w:val="auto"/>
                <w:sz w:val="32"/>
                <w:szCs w:val="36"/>
              </w:rPr>
            </w:pPr>
            <w:r w:rsidRPr="00421208">
              <w:rPr>
                <w:rFonts w:ascii="Inter Light" w:hAnsi="Inter Light"/>
                <w:bCs/>
                <w:iCs/>
                <w:color w:val="auto"/>
                <w:sz w:val="32"/>
                <w:szCs w:val="36"/>
              </w:rPr>
              <w:t>(</w:t>
            </w:r>
            <w:r w:rsidR="00FF07F1">
              <w:rPr>
                <w:rFonts w:ascii="Inter Light" w:hAnsi="Inter Light"/>
                <w:bCs/>
                <w:iCs/>
                <w:color w:val="auto"/>
                <w:sz w:val="32"/>
                <w:szCs w:val="36"/>
              </w:rPr>
              <w:t>7</w:t>
            </w:r>
            <w:r w:rsidRPr="00421208">
              <w:rPr>
                <w:rFonts w:ascii="Inter Light" w:hAnsi="Inter Light"/>
                <w:bCs/>
                <w:iCs/>
                <w:color w:val="auto"/>
                <w:sz w:val="32"/>
                <w:szCs w:val="36"/>
              </w:rPr>
              <w:t xml:space="preserve"> années d’expérience)</w:t>
            </w:r>
          </w:p>
        </w:tc>
      </w:tr>
      <w:tr w:rsidR="007A72A7" w:rsidRPr="00CA6482" w14:paraId="0AEF2358" w14:textId="77777777" w:rsidTr="000914B2">
        <w:trPr>
          <w:trHeight w:val="4429"/>
        </w:trPr>
        <w:tc>
          <w:tcPr>
            <w:tcW w:w="5081" w:type="dxa"/>
          </w:tcPr>
          <w:p w14:paraId="3423ED35" w14:textId="77777777" w:rsidR="007A72A7" w:rsidRPr="00A36953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</w:rPr>
            </w:pPr>
            <w:r w:rsidRPr="009C2753">
              <w:rPr>
                <w:rFonts w:ascii="Inter Light" w:hAnsi="Inter Light"/>
                <w:b/>
                <w:color w:val="auto"/>
                <w:sz w:val="22"/>
                <w:szCs w:val="10"/>
              </w:rPr>
              <w:t xml:space="preserve">Méthodologie </w:t>
            </w:r>
            <w:r w:rsidRPr="00A36953">
              <w:rPr>
                <w:rFonts w:ascii="Inter Light" w:hAnsi="Inter Light"/>
                <w:b/>
                <w:color w:val="auto"/>
                <w:sz w:val="20"/>
                <w:szCs w:val="8"/>
              </w:rPr>
              <w:t>:</w:t>
            </w:r>
            <w:r w:rsidRPr="00A36953">
              <w:rPr>
                <w:rFonts w:ascii="Inter Light" w:hAnsi="Inter Light" w:hint="cs"/>
                <w:color w:val="auto"/>
                <w:sz w:val="20"/>
                <w:szCs w:val="8"/>
              </w:rPr>
              <w:t xml:space="preserve"> </w:t>
            </w:r>
            <w:r w:rsidRPr="00A36953">
              <w:rPr>
                <w:rFonts w:ascii="Inter Light" w:hAnsi="Inter Light"/>
                <w:color w:val="auto"/>
                <w:sz w:val="20"/>
                <w:szCs w:val="8"/>
              </w:rPr>
              <w:t>Agile / Scrum</w:t>
            </w:r>
            <w:r>
              <w:rPr>
                <w:rFonts w:ascii="Inter Light" w:hAnsi="Inter Light"/>
                <w:color w:val="auto"/>
                <w:sz w:val="20"/>
                <w:szCs w:val="8"/>
              </w:rPr>
              <w:t xml:space="preserve"> / Waterfall</w:t>
            </w:r>
          </w:p>
          <w:p w14:paraId="614FD003" w14:textId="0C22488C" w:rsidR="007A72A7" w:rsidRPr="00FF07F1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</w:rPr>
            </w:pPr>
            <w:r w:rsidRPr="00FF07F1">
              <w:rPr>
                <w:rFonts w:ascii="Inter Light" w:hAnsi="Inter Light"/>
                <w:b/>
                <w:color w:val="auto"/>
                <w:sz w:val="20"/>
                <w:szCs w:val="8"/>
              </w:rPr>
              <w:t>Langages :</w:t>
            </w:r>
            <w:r w:rsidRPr="00FF07F1">
              <w:rPr>
                <w:rFonts w:ascii="Inter Light" w:hAnsi="Inter Light" w:hint="cs"/>
                <w:color w:val="auto"/>
                <w:sz w:val="20"/>
                <w:szCs w:val="8"/>
              </w:rPr>
              <w:t xml:space="preserve"> </w:t>
            </w:r>
            <w:r w:rsidRPr="00FF07F1">
              <w:rPr>
                <w:rFonts w:ascii="Inter Light" w:hAnsi="Inter Light"/>
                <w:color w:val="auto"/>
                <w:sz w:val="20"/>
                <w:szCs w:val="8"/>
              </w:rPr>
              <w:t>SQL</w:t>
            </w:r>
            <w:r w:rsidR="00FF07F1" w:rsidRPr="00FF07F1">
              <w:rPr>
                <w:rFonts w:ascii="Inter Light" w:hAnsi="Inter Light"/>
                <w:color w:val="auto"/>
                <w:sz w:val="20"/>
                <w:szCs w:val="8"/>
              </w:rPr>
              <w:t>, Angular, JAVA, R</w:t>
            </w:r>
            <w:r w:rsidR="00FF07F1">
              <w:rPr>
                <w:rFonts w:ascii="Inter Light" w:hAnsi="Inter Light"/>
                <w:color w:val="auto"/>
                <w:sz w:val="20"/>
                <w:szCs w:val="8"/>
              </w:rPr>
              <w:t>EACT, JavaScript, Python</w:t>
            </w:r>
          </w:p>
          <w:p w14:paraId="4DEBE10D" w14:textId="77777777" w:rsidR="007A72A7" w:rsidRPr="00A36953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</w:rPr>
            </w:pPr>
            <w:r w:rsidRPr="00A36953">
              <w:rPr>
                <w:rFonts w:ascii="Inter Light" w:hAnsi="Inter Light"/>
                <w:b/>
                <w:color w:val="auto"/>
                <w:sz w:val="20"/>
                <w:szCs w:val="8"/>
              </w:rPr>
              <w:t xml:space="preserve">Modélisation / Conception : </w:t>
            </w:r>
            <w:r w:rsidRPr="00A36953">
              <w:rPr>
                <w:rFonts w:ascii="Inter Light" w:hAnsi="Inter Light"/>
                <w:color w:val="auto"/>
                <w:sz w:val="20"/>
                <w:szCs w:val="8"/>
              </w:rPr>
              <w:t xml:space="preserve">UML. </w:t>
            </w:r>
          </w:p>
          <w:p w14:paraId="6D258104" w14:textId="77777777" w:rsidR="007A72A7" w:rsidRPr="00A36953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</w:rPr>
            </w:pPr>
            <w:r w:rsidRPr="00A36953">
              <w:rPr>
                <w:rFonts w:ascii="Inter Light" w:hAnsi="Inter Light"/>
                <w:b/>
                <w:color w:val="auto"/>
                <w:sz w:val="20"/>
                <w:szCs w:val="8"/>
              </w:rPr>
              <w:t>Outils DevOps :</w:t>
            </w:r>
            <w:r w:rsidRPr="00A36953">
              <w:rPr>
                <w:rFonts w:ascii="Inter Light" w:hAnsi="Inter Light" w:hint="cs"/>
                <w:color w:val="auto"/>
                <w:sz w:val="20"/>
                <w:szCs w:val="8"/>
              </w:rPr>
              <w:t xml:space="preserve"> </w:t>
            </w:r>
            <w:r w:rsidRPr="00A36953">
              <w:rPr>
                <w:rFonts w:ascii="Inter Light" w:hAnsi="Inter Light"/>
                <w:color w:val="auto"/>
                <w:sz w:val="20"/>
                <w:szCs w:val="8"/>
              </w:rPr>
              <w:t>Git, SVN, Jenkins, JIRA, Confluence.</w:t>
            </w:r>
          </w:p>
          <w:p w14:paraId="52D379BA" w14:textId="77777777" w:rsidR="007A72A7" w:rsidRPr="00E20A9A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  <w:lang w:val="en-US"/>
              </w:rPr>
            </w:pPr>
            <w:r w:rsidRPr="00E20A9A">
              <w:rPr>
                <w:rFonts w:ascii="Inter Light" w:hAnsi="Inter Light"/>
                <w:b/>
                <w:color w:val="auto"/>
                <w:sz w:val="20"/>
                <w:szCs w:val="8"/>
                <w:lang w:val="en-US"/>
              </w:rPr>
              <w:t>Environnement :</w:t>
            </w:r>
            <w:r w:rsidRPr="00E20A9A">
              <w:rPr>
                <w:rFonts w:ascii="Inter Light" w:hAnsi="Inter Light" w:hint="cs"/>
                <w:color w:val="auto"/>
                <w:sz w:val="20"/>
                <w:szCs w:val="8"/>
                <w:lang w:val="en-US"/>
              </w:rPr>
              <w:t xml:space="preserve"> </w:t>
            </w:r>
            <w:r w:rsidRPr="00E20A9A">
              <w:rPr>
                <w:rFonts w:ascii="Inter Light" w:hAnsi="Inter Light"/>
                <w:color w:val="auto"/>
                <w:sz w:val="20"/>
                <w:szCs w:val="8"/>
                <w:lang w:val="en-US"/>
              </w:rPr>
              <w:t>Visual Studio Code, NotePad++, Postman, Swagger.</w:t>
            </w:r>
          </w:p>
          <w:p w14:paraId="15F1B767" w14:textId="77777777" w:rsid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color w:val="auto"/>
                <w:sz w:val="20"/>
                <w:szCs w:val="8"/>
              </w:rPr>
            </w:pPr>
            <w:r w:rsidRPr="00A36953">
              <w:rPr>
                <w:rFonts w:ascii="Inter Light" w:hAnsi="Inter Light"/>
                <w:b/>
                <w:color w:val="auto"/>
                <w:sz w:val="20"/>
                <w:szCs w:val="8"/>
              </w:rPr>
              <w:t xml:space="preserve">Base de données : </w:t>
            </w:r>
            <w:r w:rsidRPr="00A36953">
              <w:rPr>
                <w:rFonts w:ascii="Inter Light" w:hAnsi="Inter Light"/>
                <w:color w:val="auto"/>
                <w:sz w:val="20"/>
                <w:szCs w:val="8"/>
              </w:rPr>
              <w:t>Oracle, MYSQL.</w:t>
            </w:r>
          </w:p>
          <w:p w14:paraId="2B1E8CEF" w14:textId="175F0A89" w:rsidR="007A72A7" w:rsidRPr="007A72A7" w:rsidRDefault="007A72A7" w:rsidP="007A72A7">
            <w:pPr>
              <w:spacing w:before="160"/>
              <w:ind w:left="360"/>
              <w:rPr>
                <w:rFonts w:ascii="Inter Light" w:hAnsi="Inter Light"/>
                <w:color w:val="auto"/>
                <w:sz w:val="20"/>
                <w:szCs w:val="8"/>
              </w:rPr>
            </w:pPr>
          </w:p>
        </w:tc>
        <w:tc>
          <w:tcPr>
            <w:tcW w:w="236" w:type="dxa"/>
          </w:tcPr>
          <w:p w14:paraId="4E1177AD" w14:textId="77777777" w:rsidR="007A72A7" w:rsidRDefault="007A72A7" w:rsidP="007A72A7">
            <w:pPr>
              <w:jc w:val="center"/>
              <w:rPr>
                <w:rFonts w:ascii="Futura Std ExtraBold" w:eastAsia="+mn-ea" w:hAnsi="Futura Std ExtraBold" w:cs="Futura"/>
                <w:bCs/>
                <w:i/>
                <w:iCs/>
                <w:color w:val="EB285A"/>
                <w:kern w:val="24"/>
                <w:sz w:val="32"/>
                <w:szCs w:val="32"/>
                <w:lang w:eastAsia="fr-FR"/>
              </w:rPr>
            </w:pPr>
          </w:p>
        </w:tc>
        <w:tc>
          <w:tcPr>
            <w:tcW w:w="5227" w:type="dxa"/>
          </w:tcPr>
          <w:p w14:paraId="0F29134C" w14:textId="77777777" w:rsidR="007A72A7" w:rsidRPr="00390CF7" w:rsidRDefault="007A72A7" w:rsidP="007A72A7">
            <w:pPr>
              <w:spacing w:after="160" w:line="259" w:lineRule="auto"/>
              <w:jc w:val="center"/>
              <w:rPr>
                <w:rFonts w:ascii="Inter Light" w:hAnsi="Inter Light"/>
                <w:bCs/>
                <w:iCs/>
                <w:color w:val="auto"/>
                <w:sz w:val="22"/>
                <w:szCs w:val="2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2"/>
            </w:tblGrid>
            <w:tr w:rsidR="007A72A7" w14:paraId="566963B0" w14:textId="77777777" w:rsidTr="008A4F6D">
              <w:tc>
                <w:tcPr>
                  <w:tcW w:w="2972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30"/>
                    <w:gridCol w:w="1326"/>
                  </w:tblGrid>
                  <w:tr w:rsidR="007A72A7" w:rsidRPr="00736E04" w14:paraId="021A3361" w14:textId="77777777" w:rsidTr="007A72A7">
                    <w:tc>
                      <w:tcPr>
                        <w:tcW w:w="1430" w:type="dxa"/>
                      </w:tcPr>
                      <w:p w14:paraId="25A1E5A7" w14:textId="77777777" w:rsidR="007A72A7" w:rsidRPr="00736E04" w:rsidRDefault="007A72A7" w:rsidP="007A72A7">
                        <w:pPr>
                          <w:spacing w:line="312" w:lineRule="auto"/>
                          <w:rPr>
                            <w:rStyle w:val="IntenseEmphasis"/>
                            <w:rFonts w:ascii="Inter" w:hAnsi="Inter"/>
                            <w:bCs/>
                            <w:iCs/>
                            <w:color w:val="E01265"/>
                            <w:szCs w:val="22"/>
                          </w:rPr>
                        </w:pPr>
                        <w:r w:rsidRPr="00736E04">
                          <w:rPr>
                            <w:rStyle w:val="IntenseEmphasis"/>
                            <w:rFonts w:ascii="Inter" w:hAnsi="Inter"/>
                            <w:bCs/>
                            <w:iCs/>
                            <w:color w:val="E01265"/>
                            <w:szCs w:val="22"/>
                          </w:rPr>
                          <w:t>Anglais :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4EF402BF" w14:textId="77777777" w:rsidR="007A72A7" w:rsidRPr="00736E04" w:rsidRDefault="007A72A7" w:rsidP="007A72A7">
                        <w:pPr>
                          <w:rPr>
                            <w:rFonts w:ascii="Futura Std Medium" w:hAnsi="Futura Std Medium" w:cs="Times New Roman"/>
                            <w:sz w:val="20"/>
                            <w:szCs w:val="20"/>
                          </w:rPr>
                        </w:pPr>
                        <w:r w:rsidRPr="00736E04">
                          <w:rPr>
                            <w:rFonts w:ascii="Futura Std Medium" w:hAnsi="Futura Std Medium" w:cs="Times New Roman"/>
                            <w:sz w:val="20"/>
                            <w:szCs w:val="20"/>
                          </w:rPr>
                          <w:t>Bilingue</w:t>
                        </w:r>
                      </w:p>
                    </w:tc>
                  </w:tr>
                </w:tbl>
                <w:p w14:paraId="35D61038" w14:textId="073C0BEB" w:rsidR="007A72A7" w:rsidRPr="00F460A9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</w:p>
              </w:tc>
            </w:tr>
            <w:tr w:rsidR="007A72A7" w:rsidRPr="00390CF7" w14:paraId="5FB2D737" w14:textId="77777777" w:rsidTr="008A4F6D">
              <w:tc>
                <w:tcPr>
                  <w:tcW w:w="2972" w:type="dxa"/>
                </w:tcPr>
                <w:p w14:paraId="1CDFF42C" w14:textId="77777777" w:rsidR="007A72A7" w:rsidRPr="006A23EF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</w:p>
              </w:tc>
            </w:tr>
          </w:tbl>
          <w:p w14:paraId="3282ADFA" w14:textId="77777777" w:rsidR="007A72A7" w:rsidRPr="006A23EF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</w:pPr>
            <w:r w:rsidRPr="006A23EF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  <w:t>#Agile</w:t>
            </w:r>
          </w:p>
          <w:p w14:paraId="5A591DF9" w14:textId="77777777" w:rsidR="007A72A7" w:rsidRPr="006A23EF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</w:pPr>
            <w:r w:rsidRPr="006A23EF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  <w:t>#TAG2</w:t>
            </w:r>
          </w:p>
          <w:p w14:paraId="27DFB53F" w14:textId="77777777" w:rsidR="007A72A7" w:rsidRPr="006A23EF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</w:pPr>
            <w:r w:rsidRPr="006A23EF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  <w:t>#TAG3</w:t>
            </w:r>
          </w:p>
          <w:p w14:paraId="4C38F8EB" w14:textId="77777777" w:rsidR="007A72A7" w:rsidRPr="006A23EF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</w:pPr>
            <w:r w:rsidRPr="006A23EF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</w:rPr>
              <w:t>#TAG4</w:t>
            </w:r>
          </w:p>
          <w:p w14:paraId="40B230B4" w14:textId="77777777" w:rsidR="007A72A7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  <w:lang w:val="en-GB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  <w:lang w:val="en-GB"/>
              </w:rPr>
              <w:t>#TAG5 MAX</w:t>
            </w:r>
          </w:p>
          <w:p w14:paraId="0F03415C" w14:textId="77777777" w:rsidR="007A72A7" w:rsidRPr="009C464F" w:rsidRDefault="007A72A7" w:rsidP="007A72A7">
            <w:pPr>
              <w:spacing w:line="276" w:lineRule="auto"/>
              <w:jc w:val="center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6"/>
                <w:szCs w:val="14"/>
                <w:lang w:val="en-GB"/>
              </w:rPr>
            </w:pPr>
          </w:p>
        </w:tc>
      </w:tr>
      <w:tr w:rsidR="007A72A7" w14:paraId="43DDFDF7" w14:textId="77777777" w:rsidTr="00126F3A">
        <w:tc>
          <w:tcPr>
            <w:tcW w:w="5081" w:type="dxa"/>
          </w:tcPr>
          <w:p w14:paraId="132B8DEF" w14:textId="48870FC2" w:rsidR="007A72A7" w:rsidRPr="00F460A9" w:rsidRDefault="007A72A7" w:rsidP="007A72A7">
            <w:pPr>
              <w:spacing w:line="312" w:lineRule="auto"/>
              <w:rPr>
                <w:rFonts w:ascii="Futura Std Medium" w:hAnsi="Futura Std Medium"/>
                <w:bCs/>
                <w:color w:val="EB285A"/>
                <w:kern w:val="24"/>
                <w:sz w:val="20"/>
                <w:szCs w:val="20"/>
              </w:rPr>
            </w:pPr>
            <w:r w:rsidRPr="00F460A9"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 xml:space="preserve">Compétences </w:t>
            </w:r>
            <w:r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>techniques</w:t>
            </w:r>
            <w:r w:rsidRPr="00F460A9"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> :</w:t>
            </w:r>
          </w:p>
        </w:tc>
        <w:tc>
          <w:tcPr>
            <w:tcW w:w="236" w:type="dxa"/>
          </w:tcPr>
          <w:p w14:paraId="08F0CEB0" w14:textId="77777777" w:rsidR="007A72A7" w:rsidRPr="00954B64" w:rsidRDefault="007A72A7" w:rsidP="007A72A7">
            <w:pPr>
              <w:rPr>
                <w:rFonts w:ascii="Futura Std Medium" w:hAnsi="Futura Std Medium" w:cs="Times New Roman"/>
                <w:sz w:val="20"/>
                <w:szCs w:val="20"/>
              </w:rPr>
            </w:pPr>
          </w:p>
        </w:tc>
        <w:tc>
          <w:tcPr>
            <w:tcW w:w="5227" w:type="dxa"/>
          </w:tcPr>
          <w:p w14:paraId="1935E6A5" w14:textId="77777777" w:rsidR="007A72A7" w:rsidRPr="00421208" w:rsidRDefault="007A72A7" w:rsidP="007A72A7">
            <w:pPr>
              <w:rPr>
                <w:rFonts w:ascii="Poppins Black" w:eastAsiaTheme="majorEastAsia" w:hAnsi="Poppins Black" w:cs="Times New Roman (Titres CS)"/>
                <w:b/>
                <w:caps/>
                <w:color w:val="296253"/>
                <w:sz w:val="32"/>
                <w:szCs w:val="22"/>
              </w:rPr>
            </w:pPr>
            <w:r w:rsidRPr="00390CF7">
              <w:rPr>
                <w:rFonts w:ascii="Poppins Black" w:eastAsiaTheme="majorEastAsia" w:hAnsi="Poppins Black" w:cs="Times New Roman (Titres CS)"/>
                <w:b/>
                <w:caps/>
                <w:color w:val="296253"/>
                <w:sz w:val="28"/>
                <w:szCs w:val="20"/>
              </w:rPr>
              <w:t>FORMATIONS et CERTIFICATIONS</w:t>
            </w:r>
          </w:p>
        </w:tc>
      </w:tr>
      <w:tr w:rsidR="007A72A7" w:rsidRPr="00671479" w14:paraId="3D6FFD63" w14:textId="77777777" w:rsidTr="00126F3A">
        <w:tc>
          <w:tcPr>
            <w:tcW w:w="5081" w:type="dxa"/>
          </w:tcPr>
          <w:p w14:paraId="6FD22C13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Gestion du changement</w:t>
            </w:r>
          </w:p>
          <w:p w14:paraId="6CF1BA21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Pilotage des projets</w:t>
            </w:r>
          </w:p>
          <w:p w14:paraId="107E6D1E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Rédaction des user stories</w:t>
            </w:r>
          </w:p>
          <w:p w14:paraId="5D2CC561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Cadrage des projets</w:t>
            </w:r>
          </w:p>
          <w:p w14:paraId="199CFDE5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Gestion de roadmap</w:t>
            </w:r>
          </w:p>
          <w:p w14:paraId="36C503FF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Gestion et priorisation du backlog</w:t>
            </w:r>
          </w:p>
          <w:p w14:paraId="3F372441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Gestion des budgets</w:t>
            </w:r>
          </w:p>
          <w:p w14:paraId="4176AA8E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Rédaction des comptes rendus</w:t>
            </w:r>
          </w:p>
          <w:p w14:paraId="0079D45E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Organisation et animation de réunions</w:t>
            </w:r>
          </w:p>
          <w:p w14:paraId="5CD4D843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 xml:space="preserve">Coordination transverse des équipes </w:t>
            </w:r>
          </w:p>
          <w:p w14:paraId="6C79726E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Rédaction des modes opératoires</w:t>
            </w:r>
          </w:p>
          <w:p w14:paraId="0A27E771" w14:textId="77777777" w:rsidR="007A72A7" w:rsidRPr="007A72A7" w:rsidRDefault="007A72A7" w:rsidP="007A72A7">
            <w:pPr>
              <w:pStyle w:val="ListParagraph"/>
              <w:numPr>
                <w:ilvl w:val="0"/>
                <w:numId w:val="27"/>
              </w:numPr>
              <w:spacing w:before="160"/>
              <w:rPr>
                <w:rFonts w:ascii="Inter Light" w:hAnsi="Inter Light"/>
                <w:bCs/>
                <w:color w:val="auto"/>
                <w:sz w:val="22"/>
                <w:szCs w:val="10"/>
              </w:rPr>
            </w:pPr>
            <w:r w:rsidRPr="007A72A7">
              <w:rPr>
                <w:rFonts w:ascii="Inter Light" w:hAnsi="Inter Light"/>
                <w:bCs/>
                <w:color w:val="auto"/>
                <w:sz w:val="22"/>
                <w:szCs w:val="10"/>
              </w:rPr>
              <w:t>Administration fonctionnelle des outils</w:t>
            </w:r>
          </w:p>
          <w:p w14:paraId="61CF2DE1" w14:textId="37E688BB" w:rsidR="007A72A7" w:rsidRPr="00337F65" w:rsidRDefault="007A72A7" w:rsidP="007A72A7">
            <w:pPr>
              <w:pStyle w:val="Pucesskills"/>
              <w:spacing w:after="120"/>
              <w:ind w:left="7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szCs w:val="8"/>
                <w:lang w:eastAsia="en-US"/>
              </w:rPr>
            </w:pPr>
            <w:r w:rsidRPr="007A72A7">
              <w:rPr>
                <w:rFonts w:ascii="Inter Light" w:eastAsiaTheme="minorHAnsi" w:hAnsi="Inter Light"/>
                <w:bCs/>
                <w:color w:val="auto"/>
                <w:sz w:val="22"/>
                <w:szCs w:val="10"/>
              </w:rPr>
              <w:t>Développement des Dashboard pour le suivi des indicateurs projet</w:t>
            </w:r>
          </w:p>
        </w:tc>
        <w:tc>
          <w:tcPr>
            <w:tcW w:w="236" w:type="dxa"/>
          </w:tcPr>
          <w:p w14:paraId="64200AF2" w14:textId="77777777" w:rsidR="007A72A7" w:rsidRPr="00954B64" w:rsidRDefault="007A72A7" w:rsidP="007A72A7">
            <w:pPr>
              <w:rPr>
                <w:rFonts w:ascii="Futura Std Medium" w:hAnsi="Futura Std Medium" w:cs="Times New Roman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C50C992" w14:textId="77777777" w:rsidR="007A72A7" w:rsidRPr="00390CF7" w:rsidRDefault="007A72A7" w:rsidP="007A72A7">
            <w:pPr>
              <w:jc w:val="center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3485"/>
            </w:tblGrid>
            <w:tr w:rsidR="007A72A7" w14:paraId="61AFCCEF" w14:textId="77777777" w:rsidTr="00671479">
              <w:tc>
                <w:tcPr>
                  <w:tcW w:w="1077" w:type="dxa"/>
                </w:tcPr>
                <w:p w14:paraId="0251AFD9" w14:textId="4F4E5BD4" w:rsidR="007A72A7" w:rsidRPr="00F460A9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  <w:r>
                    <w:rPr>
                      <w:rStyle w:val="IntenseEmphasis"/>
                      <w:rFonts w:ascii="Inter" w:hAnsi="Inter"/>
                      <w:b w:val="0"/>
                      <w:iCs/>
                      <w:color w:val="E01265"/>
                      <w:szCs w:val="22"/>
                    </w:rPr>
                    <w:t>2019</w:t>
                  </w:r>
                </w:p>
              </w:tc>
              <w:tc>
                <w:tcPr>
                  <w:tcW w:w="3485" w:type="dxa"/>
                </w:tcPr>
                <w:p w14:paraId="12D3C817" w14:textId="77777777" w:rsidR="007A72A7" w:rsidRDefault="007A72A7" w:rsidP="007A72A7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Formation angular 6 </w:t>
                  </w:r>
                </w:p>
              </w:tc>
            </w:tr>
            <w:tr w:rsidR="007A72A7" w:rsidRPr="006E7BD1" w14:paraId="71C5F026" w14:textId="77777777" w:rsidTr="00671479">
              <w:tc>
                <w:tcPr>
                  <w:tcW w:w="1077" w:type="dxa"/>
                </w:tcPr>
                <w:p w14:paraId="3055CE9B" w14:textId="77777777" w:rsidR="007A72A7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b w:val="0"/>
                      <w:iCs/>
                      <w:color w:val="E01265"/>
                      <w:szCs w:val="22"/>
                    </w:rPr>
                  </w:pPr>
                  <w:r>
                    <w:rPr>
                      <w:rStyle w:val="IntenseEmphasis"/>
                      <w:rFonts w:ascii="Inter" w:hAnsi="Inter"/>
                      <w:b w:val="0"/>
                      <w:iCs/>
                      <w:color w:val="E01265"/>
                      <w:szCs w:val="22"/>
                    </w:rPr>
                    <w:t xml:space="preserve">2015 </w:t>
                  </w:r>
                </w:p>
                <w:p w14:paraId="66E3EBB8" w14:textId="77777777" w:rsidR="007A72A7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</w:p>
                <w:p w14:paraId="50D6E2C3" w14:textId="139E05B7" w:rsidR="007A72A7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  <w:r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  <w:t xml:space="preserve">2013  </w:t>
                  </w:r>
                </w:p>
                <w:p w14:paraId="5EC6226A" w14:textId="77777777" w:rsidR="007A72A7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</w:p>
                <w:p w14:paraId="72231299" w14:textId="77777777" w:rsidR="007A72A7" w:rsidRPr="00F460A9" w:rsidRDefault="007A72A7" w:rsidP="007A72A7">
                  <w:pPr>
                    <w:spacing w:line="312" w:lineRule="auto"/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</w:pPr>
                  <w:r>
                    <w:rPr>
                      <w:rStyle w:val="IntenseEmphasis"/>
                      <w:rFonts w:ascii="Inter" w:hAnsi="Inter"/>
                      <w:iCs/>
                      <w:color w:val="E01265"/>
                      <w:szCs w:val="22"/>
                    </w:rPr>
                    <w:t xml:space="preserve">2012             </w:t>
                  </w:r>
                </w:p>
              </w:tc>
              <w:tc>
                <w:tcPr>
                  <w:tcW w:w="3485" w:type="dxa"/>
                </w:tcPr>
                <w:p w14:paraId="468D6C78" w14:textId="77777777" w:rsidR="007A72A7" w:rsidRPr="00EB3EE5" w:rsidRDefault="007A72A7" w:rsidP="007A72A7">
                  <w:pPr>
                    <w:rPr>
                      <w:b/>
                      <w:caps/>
                    </w:rPr>
                  </w:pPr>
                  <w:r w:rsidRPr="00EB3EE5">
                    <w:rPr>
                      <w:b/>
                      <w:caps/>
                    </w:rPr>
                    <w:t>diplome sciences informatique</w:t>
                  </w:r>
                </w:p>
                <w:p w14:paraId="3A871F38" w14:textId="77777777" w:rsidR="007A72A7" w:rsidRPr="00EB3EE5" w:rsidRDefault="007A72A7" w:rsidP="007A72A7">
                  <w:pPr>
                    <w:rPr>
                      <w:b/>
                      <w:caps/>
                    </w:rPr>
                  </w:pPr>
                  <w:r w:rsidRPr="00EB3EE5">
                    <w:rPr>
                      <w:b/>
                      <w:caps/>
                    </w:rPr>
                    <w:t>LICENCE SCIENCES INFORMATIQUE</w:t>
                  </w:r>
                </w:p>
                <w:p w14:paraId="6CC58933" w14:textId="77777777" w:rsidR="007A72A7" w:rsidRPr="00EB3EE5" w:rsidRDefault="007A72A7" w:rsidP="007A72A7">
                  <w:pPr>
                    <w:rPr>
                      <w:b/>
                      <w:caps/>
                    </w:rPr>
                  </w:pPr>
                </w:p>
                <w:p w14:paraId="712D4BE8" w14:textId="77777777" w:rsidR="007A72A7" w:rsidRPr="006E7BD1" w:rsidRDefault="007A72A7" w:rsidP="007A72A7">
                  <w:pPr>
                    <w:rPr>
                      <w:b/>
                      <w:caps/>
                      <w:lang w:val="en-US"/>
                    </w:rPr>
                  </w:pPr>
                  <w:r>
                    <w:rPr>
                      <w:b/>
                      <w:caps/>
                      <w:lang w:val="en-US"/>
                    </w:rPr>
                    <w:t xml:space="preserve">LICENCE POLYTECHNIQUE </w:t>
                  </w:r>
                </w:p>
              </w:tc>
            </w:tr>
          </w:tbl>
          <w:p w14:paraId="519ADF29" w14:textId="77777777" w:rsidR="007A72A7" w:rsidRPr="005A33BC" w:rsidRDefault="007A72A7" w:rsidP="007A72A7">
            <w:pPr>
              <w:rPr>
                <w:rFonts w:ascii="Futura Std Medium" w:hAnsi="Futura Std Medium" w:cs="Times New Roman"/>
                <w:sz w:val="20"/>
                <w:szCs w:val="20"/>
              </w:rPr>
            </w:pPr>
          </w:p>
        </w:tc>
      </w:tr>
      <w:tr w:rsidR="007A72A7" w:rsidRPr="00954B64" w14:paraId="0E8791C9" w14:textId="77777777" w:rsidTr="00126F3A">
        <w:tc>
          <w:tcPr>
            <w:tcW w:w="5081" w:type="dxa"/>
          </w:tcPr>
          <w:p w14:paraId="0C58A279" w14:textId="0355DD50" w:rsidR="007A72A7" w:rsidRDefault="007A72A7" w:rsidP="007A72A7">
            <w:pPr>
              <w:spacing w:line="312" w:lineRule="auto"/>
              <w:rPr>
                <w:rFonts w:ascii="Futura Std Medium" w:hAnsi="Futura Std Medium"/>
                <w:b/>
                <w:color w:val="EB285A"/>
                <w:kern w:val="24"/>
                <w:sz w:val="20"/>
                <w:szCs w:val="20"/>
              </w:rPr>
            </w:pPr>
            <w:r w:rsidRPr="00F460A9">
              <w:rPr>
                <w:rStyle w:val="IntenseEmphasis"/>
                <w:rFonts w:ascii="Inter" w:hAnsi="Inter"/>
                <w:bCs/>
                <w:iCs/>
                <w:color w:val="E01265"/>
                <w:szCs w:val="22"/>
              </w:rPr>
              <w:t>Compétences métiers :</w:t>
            </w:r>
          </w:p>
        </w:tc>
        <w:tc>
          <w:tcPr>
            <w:tcW w:w="236" w:type="dxa"/>
          </w:tcPr>
          <w:p w14:paraId="3F5DB7D3" w14:textId="77777777" w:rsidR="007A72A7" w:rsidRPr="00765DCD" w:rsidRDefault="007A72A7" w:rsidP="007A72A7">
            <w:pPr>
              <w:pStyle w:val="NormalWeb"/>
              <w:spacing w:before="0" w:beforeAutospacing="0" w:after="0" w:afterAutospacing="0"/>
              <w:rPr>
                <w:rFonts w:ascii="Futura Std ExtraBold" w:hAnsi="Futura Std ExtraBold"/>
                <w:sz w:val="32"/>
                <w:szCs w:val="36"/>
                <w:lang w:val="nl-BE"/>
              </w:rPr>
            </w:pPr>
          </w:p>
        </w:tc>
        <w:tc>
          <w:tcPr>
            <w:tcW w:w="5227" w:type="dxa"/>
          </w:tcPr>
          <w:p w14:paraId="0961F884" w14:textId="77777777" w:rsidR="007A72A7" w:rsidRPr="005D7F21" w:rsidRDefault="007A72A7" w:rsidP="007A72A7">
            <w:pPr>
              <w:rPr>
                <w:rStyle w:val="IntenseEmphasis"/>
                <w:rFonts w:ascii="Poppins Black" w:eastAsiaTheme="majorEastAsia" w:hAnsi="Poppins Black" w:cstheme="majorBidi"/>
                <w:color w:val="4472C4" w:themeColor="accent1"/>
                <w:szCs w:val="32"/>
              </w:rPr>
            </w:pPr>
            <w:r w:rsidRPr="005D7F21">
              <w:rPr>
                <w:rFonts w:ascii="Poppins Black" w:eastAsiaTheme="majorEastAsia" w:hAnsi="Poppins Black" w:cs="Times New Roman (Titres CS)"/>
                <w:b/>
                <w:caps/>
                <w:color w:val="296253"/>
                <w:sz w:val="32"/>
                <w:szCs w:val="22"/>
              </w:rPr>
              <w:t>CLIENTS</w:t>
            </w:r>
            <w:r w:rsidRPr="006B43FC">
              <w:rPr>
                <w:rFonts w:ascii="Poppins Black" w:eastAsiaTheme="majorEastAsia" w:hAnsi="Poppins Black" w:cstheme="majorBidi"/>
                <w:color w:val="4472C4" w:themeColor="accent1"/>
                <w:szCs w:val="32"/>
              </w:rPr>
              <w:t xml:space="preserve">  </w:t>
            </w:r>
          </w:p>
        </w:tc>
      </w:tr>
      <w:tr w:rsidR="007A72A7" w:rsidRPr="00954B64" w14:paraId="759ACBD7" w14:textId="77777777" w:rsidTr="00126F3A">
        <w:tc>
          <w:tcPr>
            <w:tcW w:w="5081" w:type="dxa"/>
          </w:tcPr>
          <w:p w14:paraId="1017EC21" w14:textId="77777777" w:rsidR="007A72A7" w:rsidRPr="001F1254" w:rsidRDefault="007A72A7" w:rsidP="007A72A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</w:pPr>
            <w:r w:rsidRPr="001F1254"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  <w:t>Banque : Réglementaire (RGPD), Assurance Qualité, contrôle de gestion financière</w:t>
            </w:r>
          </w:p>
          <w:p w14:paraId="00CA6BF5" w14:textId="77777777" w:rsidR="007A72A7" w:rsidRPr="001F1254" w:rsidRDefault="007A72A7" w:rsidP="007A72A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</w:pPr>
            <w:r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  <w:t>F</w:t>
            </w:r>
            <w:r>
              <w:rPr>
                <w:rFonts w:ascii="Inter Light" w:hAnsi="Inter Light"/>
                <w:color w:val="auto"/>
                <w:sz w:val="20"/>
                <w:szCs w:val="8"/>
              </w:rPr>
              <w:t>ormation</w:t>
            </w:r>
          </w:p>
          <w:p w14:paraId="709C51CB" w14:textId="36482C99" w:rsidR="007A72A7" w:rsidRPr="001F1254" w:rsidRDefault="007A72A7" w:rsidP="007A72A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</w:pPr>
            <w:r>
              <w:rPr>
                <w:rFonts w:ascii="Inter Light" w:eastAsiaTheme="minorHAnsi" w:hAnsi="Inter Light" w:cstheme="minorBidi"/>
                <w:color w:val="auto"/>
                <w:sz w:val="20"/>
                <w:szCs w:val="8"/>
                <w:lang w:eastAsia="en-US"/>
              </w:rPr>
              <w:t>Services : Portefeuille électronique</w:t>
            </w:r>
          </w:p>
          <w:p w14:paraId="37FAD701" w14:textId="77777777" w:rsidR="007A72A7" w:rsidRDefault="007A72A7" w:rsidP="007A72A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rPr>
                <w:rFonts w:ascii="Inter Light" w:hAnsi="Inter Light"/>
                <w:color w:val="32184D"/>
                <w:kern w:val="24"/>
                <w:sz w:val="20"/>
                <w:szCs w:val="20"/>
              </w:rPr>
            </w:pPr>
            <w:r w:rsidRPr="0015346E">
              <w:rPr>
                <w:rFonts w:ascii="Inter Light" w:hAnsi="Inter Light"/>
                <w:color w:val="32184D"/>
                <w:kern w:val="24"/>
                <w:sz w:val="20"/>
                <w:szCs w:val="20"/>
              </w:rPr>
              <w:t>Jeux Educatifs</w:t>
            </w:r>
          </w:p>
          <w:p w14:paraId="210E6A2A" w14:textId="2D1702ED" w:rsidR="007A72A7" w:rsidRPr="00A934EB" w:rsidRDefault="007A72A7" w:rsidP="007A72A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714" w:hanging="357"/>
              <w:rPr>
                <w:rFonts w:ascii="Futura Std Medium" w:hAnsi="Futura Std Medium"/>
                <w:color w:val="32184D"/>
                <w:kern w:val="24"/>
                <w:sz w:val="20"/>
                <w:szCs w:val="20"/>
              </w:rPr>
            </w:pPr>
            <w:r>
              <w:rPr>
                <w:rFonts w:ascii="Inter Light" w:hAnsi="Inter Light"/>
                <w:color w:val="32184D"/>
                <w:kern w:val="24"/>
                <w:sz w:val="20"/>
                <w:szCs w:val="20"/>
              </w:rPr>
              <w:t>Logiciel : Gestion d’entreprise</w:t>
            </w:r>
          </w:p>
        </w:tc>
        <w:tc>
          <w:tcPr>
            <w:tcW w:w="236" w:type="dxa"/>
          </w:tcPr>
          <w:p w14:paraId="410B90FE" w14:textId="77777777" w:rsidR="007A72A7" w:rsidRPr="00A934EB" w:rsidRDefault="007A72A7" w:rsidP="007A72A7">
            <w:pPr>
              <w:pStyle w:val="NormalWeb"/>
              <w:spacing w:before="0" w:beforeAutospacing="0" w:after="0" w:afterAutospacing="0"/>
              <w:rPr>
                <w:rStyle w:val="IntenseEmphasis"/>
                <w:rFonts w:ascii="Futura Std Medium" w:hAnsi="Futura Std Medium"/>
                <w:sz w:val="20"/>
                <w:szCs w:val="20"/>
                <w:lang w:val="en-US"/>
              </w:rPr>
            </w:pPr>
          </w:p>
        </w:tc>
        <w:tc>
          <w:tcPr>
            <w:tcW w:w="5227" w:type="dxa"/>
          </w:tcPr>
          <w:p w14:paraId="73C641E7" w14:textId="77777777" w:rsidR="007A72A7" w:rsidRDefault="007A72A7" w:rsidP="007A72A7"/>
          <w:p w14:paraId="47481CFF" w14:textId="77777777" w:rsidR="007A72A7" w:rsidRDefault="007A72A7" w:rsidP="007A72A7">
            <w:pPr>
              <w:pStyle w:val="NormalWeb"/>
              <w:spacing w:before="0" w:beforeAutospacing="0" w:after="0" w:afterAutospacing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6CFA2" wp14:editId="1C40BF98">
                  <wp:extent cx="1023178" cy="249555"/>
                  <wp:effectExtent l="0" t="0" r="571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842" cy="2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F9EFE8" wp14:editId="4A757CE2">
                  <wp:extent cx="1333500" cy="566420"/>
                  <wp:effectExtent l="0" t="0" r="0" b="508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9765" w14:textId="0D84901E" w:rsidR="007A72A7" w:rsidRPr="00954B64" w:rsidRDefault="007A72A7" w:rsidP="007A72A7">
            <w:pPr>
              <w:pStyle w:val="NormalWeb"/>
              <w:spacing w:before="0" w:beforeAutospacing="0" w:after="0" w:afterAutospacing="0"/>
              <w:rPr>
                <w:rFonts w:ascii="Futura Std Light" w:hAnsi="Futura Std Light" w:cstheme="minorBidi"/>
                <w:b/>
                <w:kern w:val="24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997C15" wp14:editId="0CAB5EF7">
                  <wp:extent cx="1037167" cy="4445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79" cy="44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ACC91" w14:textId="67862484" w:rsidR="00471FFF" w:rsidRPr="00D47D92" w:rsidRDefault="00954B64" w:rsidP="00586BD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C0B008" wp14:editId="082E2536">
                <wp:simplePos x="0" y="0"/>
                <wp:positionH relativeFrom="page">
                  <wp:posOffset>4558938</wp:posOffset>
                </wp:positionH>
                <wp:positionV relativeFrom="paragraph">
                  <wp:posOffset>1588914</wp:posOffset>
                </wp:positionV>
                <wp:extent cx="2979420" cy="172402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ECE45" w14:textId="77777777" w:rsidR="0003596A" w:rsidRPr="00E6672B" w:rsidRDefault="0003596A" w:rsidP="0039752E">
                            <w:pPr>
                              <w:jc w:val="center"/>
                              <w:rPr>
                                <w:rFonts w:ascii="Futura Std ExtraBold" w:eastAsia="Times New Roman" w:hAnsi="Futura Std ExtraBold" w:cs="Times New Roman"/>
                                <w:i/>
                                <w:color w:val="EB285A"/>
                                <w:sz w:val="32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0B008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7" type="#_x0000_t202" style="position:absolute;margin-left:358.95pt;margin-top:125.1pt;width:234.6pt;height:135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" filled="f" stroked="f" strokeweight=".5pt">
                <v:textbox>
                  <w:txbxContent>
                    <w:p w14:paraId="2CFECE45" w14:textId="77777777" w:rsidR="0003596A" w:rsidRPr="00E6672B" w:rsidRDefault="0003596A" w:rsidP="0039752E">
                      <w:pPr>
                        <w:jc w:val="center"/>
                        <w:rPr>
                          <w:rFonts w:ascii="Futura Std ExtraBold" w:eastAsia="Times New Roman" w:hAnsi="Futura Std ExtraBold" w:cs="Times New Roman"/>
                          <w:i/>
                          <w:color w:val="EB285A"/>
                          <w:sz w:val="32"/>
                          <w:lang w:eastAsia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47D92">
        <w:rPr>
          <w:b/>
          <w:caps/>
          <w:lang w:val="en-US"/>
        </w:rPr>
        <w:br w:type="page"/>
      </w:r>
    </w:p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242806" w14:paraId="6D59FAB0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3ADE" w14:textId="77777777" w:rsidR="00242806" w:rsidRPr="00242806" w:rsidRDefault="00242806" w:rsidP="00745DB4">
            <w:pPr>
              <w:spacing w:line="259" w:lineRule="auto"/>
              <w:rPr>
                <w:rStyle w:val="IntenseEmphasis"/>
                <w:rFonts w:ascii="Inter" w:eastAsiaTheme="majorEastAsia" w:hAnsi="Inter" w:cstheme="majorBidi"/>
                <w:caps/>
                <w:color w:val="296253"/>
                <w:sz w:val="36"/>
                <w:szCs w:val="36"/>
              </w:rPr>
            </w:pPr>
            <w:r w:rsidRPr="00716A78">
              <w:rPr>
                <w:rFonts w:ascii="Inter" w:eastAsiaTheme="majorEastAsia" w:hAnsi="Inter" w:cstheme="majorBidi"/>
                <w:caps/>
                <w:color w:val="296253"/>
                <w:sz w:val="36"/>
                <w:szCs w:val="36"/>
              </w:rPr>
              <w:t>E</w:t>
            </w:r>
            <w:r w:rsidRPr="00716A78">
              <w:rPr>
                <w:rFonts w:ascii="Inter" w:eastAsiaTheme="majorEastAsia" w:hAnsi="Inter" w:cstheme="majorBidi"/>
                <w:b/>
                <w:caps/>
                <w:color w:val="296253"/>
                <w:sz w:val="36"/>
                <w:szCs w:val="36"/>
              </w:rPr>
              <w:t>XPERIENCES</w:t>
            </w:r>
          </w:p>
        </w:tc>
      </w:tr>
    </w:tbl>
    <w:p w14:paraId="4066A37A" w14:textId="77777777" w:rsidR="00CA6482" w:rsidRPr="00D47D92" w:rsidRDefault="00CA6482">
      <w:pPr>
        <w:rPr>
          <w:lang w:val="en-US"/>
        </w:rPr>
      </w:pPr>
    </w:p>
    <w:p w14:paraId="3C9A6021" w14:textId="77777777" w:rsidR="00EC6D63" w:rsidRPr="00D47D92" w:rsidRDefault="00EC6D63">
      <w:pPr>
        <w:rPr>
          <w:lang w:val="en-US"/>
        </w:rPr>
      </w:pPr>
    </w:p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F460A9" w14:paraId="41034AE6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9F8B" w14:textId="15261209" w:rsidR="00F460A9" w:rsidRPr="00F460A9" w:rsidRDefault="00024D04" w:rsidP="00745DB4">
            <w:pPr>
              <w:spacing w:line="259" w:lineRule="auto"/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</w:pPr>
            <w:r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Ingénieur Etude &amp; Développement Java/Angular</w:t>
            </w:r>
            <w:r w:rsidR="00F460A9"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 xml:space="preserve"> </w:t>
            </w:r>
          </w:p>
        </w:tc>
      </w:tr>
      <w:tr w:rsidR="00F460A9" w14:paraId="2E44D57D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2442" w14:textId="3FA4EF60" w:rsidR="00F460A9" w:rsidRPr="00F460A9" w:rsidRDefault="00024D04" w:rsidP="00745DB4">
            <w:pPr>
              <w:pStyle w:val="annes"/>
              <w:spacing w:after="80" w:line="240" w:lineRule="auto"/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07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2019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  <w:r w:rsidR="00FF3006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– 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11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2019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</w:p>
        </w:tc>
      </w:tr>
      <w:tr w:rsidR="00F460A9" w14:paraId="342DDB9D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EEA43" w14:textId="269C006F" w:rsidR="00F460A9" w:rsidRPr="003941CB" w:rsidRDefault="003941CB" w:rsidP="002151B9">
            <w:pPr>
              <w:spacing w:after="160" w:line="259" w:lineRule="auto"/>
              <w:rPr>
                <w:rFonts w:ascii="Futura Std Heavy" w:eastAsia="+mn-ea" w:hAnsi="Futura Std Heavy" w:cs="Futura Medium"/>
                <w:b/>
                <w:color w:val="28114E"/>
                <w:szCs w:val="18"/>
              </w:rPr>
            </w:pPr>
            <w:r w:rsidRPr="002151B9">
              <w:rPr>
                <w:rFonts w:ascii="Inter Light" w:hAnsi="Inter Light" w:hint="cs"/>
                <w:b/>
                <w:bCs/>
                <w:color w:val="auto"/>
                <w:szCs w:val="22"/>
              </w:rPr>
              <w:t>Agirc-Arrco</w:t>
            </w:r>
          </w:p>
        </w:tc>
      </w:tr>
      <w:tr w:rsidR="00F460A9" w:rsidRPr="0010046C" w14:paraId="46068BDB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8F56" w14:textId="7CA13E05" w:rsidR="00A52D30" w:rsidRPr="00280AEC" w:rsidRDefault="00A52D30" w:rsidP="00A52D30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20"/>
                <w:lang w:eastAsia="en-US"/>
              </w:rPr>
            </w:pPr>
            <w:r w:rsidRPr="00280AEC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20"/>
                <w:lang w:eastAsia="en-US"/>
              </w:rPr>
              <w:t xml:space="preserve">Contexte </w:t>
            </w:r>
          </w:p>
          <w:p w14:paraId="12920CCB" w14:textId="54B8D200" w:rsidR="00A52D30" w:rsidRPr="00A52D30" w:rsidRDefault="00A52D30" w:rsidP="00A52D30">
            <w:pPr>
              <w:spacing w:before="244" w:line="232" w:lineRule="auto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A52D30">
              <w:rPr>
                <w:rFonts w:ascii="Inter Light" w:hAnsi="Inter Light"/>
                <w:color w:val="auto"/>
                <w:w w:val="105"/>
                <w:sz w:val="20"/>
              </w:rPr>
              <w:t>Assurer la maintenance corrective et évolutive de l’Outil de Gestion des Habilitations (OGH) de la direction des Systèmes d’information de l’Agirc-Arrco. Développement d’un nouvel Outil de Continuité Informatique (OCI) pour garantir le Plan de Reprise Informatique.</w:t>
            </w:r>
          </w:p>
          <w:p w14:paraId="30BABEE5" w14:textId="77777777" w:rsidR="00A52D30" w:rsidRDefault="00A52D30" w:rsidP="00A52D30">
            <w:pPr>
              <w:pStyle w:val="Pucesskills"/>
              <w:tabs>
                <w:tab w:val="left" w:pos="708"/>
              </w:tabs>
              <w:spacing w:line="360" w:lineRule="auto"/>
              <w:rPr>
                <w:iCs/>
              </w:rPr>
            </w:pPr>
            <w:r w:rsidRPr="00A52D30">
              <w:rPr>
                <w:rStyle w:val="Emphasis"/>
                <w:iCs/>
                <w:color w:val="auto"/>
                <w:u w:val="single"/>
              </w:rPr>
              <w:t>Équipe</w:t>
            </w:r>
            <w:r w:rsidRPr="00A52D30">
              <w:rPr>
                <w:rStyle w:val="Emphasis"/>
                <w:iCs/>
                <w:color w:val="auto"/>
              </w:rPr>
              <w:t xml:space="preserve"> </w:t>
            </w:r>
            <w:r>
              <w:rPr>
                <w:rStyle w:val="Emphasis"/>
                <w:iCs/>
              </w:rPr>
              <w:t>:</w:t>
            </w:r>
            <w:r>
              <w:rPr>
                <w:color w:val="6FBDE7"/>
              </w:rPr>
              <w:t xml:space="preserve"> </w:t>
            </w: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2 ETP (Développeurs), Scrum.</w:t>
            </w:r>
          </w:p>
          <w:p w14:paraId="755369DC" w14:textId="77777777" w:rsidR="00A52D30" w:rsidRPr="005D7F21" w:rsidRDefault="00A52D30" w:rsidP="00A52D30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Missions</w:t>
            </w:r>
          </w:p>
          <w:p w14:paraId="5E807130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Correction des anomalies techniques et fonctionnelles sur OGH.</w:t>
            </w:r>
          </w:p>
          <w:p w14:paraId="008331D5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et test des nouvelles fonctionnalités OGH.</w:t>
            </w:r>
          </w:p>
          <w:p w14:paraId="441B615D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de webservices REST assurant la communication entre OGH et l’ITSM « iTop ».</w:t>
            </w:r>
          </w:p>
          <w:p w14:paraId="69731456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Maintenance des différents Batchs d’intégration.</w:t>
            </w:r>
          </w:p>
          <w:p w14:paraId="7EE00D97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Mise en place d’architecture micro-service de la solution OCI.</w:t>
            </w:r>
          </w:p>
          <w:p w14:paraId="74765EB3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de la nouvelle solution « OCI ».</w:t>
            </w:r>
          </w:p>
          <w:p w14:paraId="7C1BFB2D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Assurer la communication de l’outil avec une SMDB via des Batch.</w:t>
            </w:r>
          </w:p>
          <w:p w14:paraId="587FDAD1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Participer aux ateliers de conceptions et des choix architecturaux.</w:t>
            </w:r>
          </w:p>
          <w:p w14:paraId="3BFA6C4D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Proposer des solutions pour les problèmes techniques.</w:t>
            </w:r>
          </w:p>
          <w:p w14:paraId="1119A0CA" w14:textId="77777777" w:rsidR="00A52D30" w:rsidRPr="00A52D30" w:rsidRDefault="00A52D30" w:rsidP="00A52D30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A52D30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Participation aux différentes mêlées avec les équipes projet.</w:t>
            </w:r>
          </w:p>
          <w:p w14:paraId="6029FE1D" w14:textId="79BBEFC0" w:rsidR="00A52D30" w:rsidRPr="00615C37" w:rsidRDefault="003B6B13" w:rsidP="00615C37">
            <w:pPr>
              <w:widowControl w:val="0"/>
              <w:tabs>
                <w:tab w:val="left" w:pos="3229"/>
              </w:tabs>
              <w:autoSpaceDE w:val="0"/>
              <w:autoSpaceDN w:val="0"/>
              <w:spacing w:line="294" w:lineRule="exact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</w:pPr>
            <w:r w:rsidRPr="00615C37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Environnement</w:t>
            </w:r>
            <w:r w:rsidR="002230F3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S</w:t>
            </w:r>
            <w:r w:rsidRPr="00615C37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 xml:space="preserve"> technique</w:t>
            </w:r>
            <w:r w:rsidR="002230F3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S</w:t>
            </w:r>
            <w:r w:rsidRPr="00615C37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 xml:space="preserve"> et fonctionnel</w:t>
            </w:r>
            <w:r w:rsidR="002230F3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S</w:t>
            </w:r>
            <w:r w:rsidRPr="00615C37">
              <w:rPr>
                <w:rFonts w:ascii="Inter Light" w:hAnsi="Inter Light"/>
                <w:color w:val="auto"/>
                <w:w w:val="105"/>
                <w:sz w:val="20"/>
              </w:rPr>
              <w:t xml:space="preserve"> </w:t>
            </w:r>
            <w:r w:rsidR="00A52D30" w:rsidRPr="00615C37">
              <w:rPr>
                <w:rFonts w:ascii="Inter Light" w:hAnsi="Inter Light"/>
                <w:color w:val="auto"/>
                <w:w w:val="105"/>
                <w:sz w:val="20"/>
              </w:rPr>
              <w:t>: Angular 8, Java 8, Spring core, Spring Batch, PostgreSQL, Hibernate, Maven, REST-WebServices, Eclipse, VScode, Git / GitLab,  SVN, Dbeaver, JIRA, Confluence, Jenkins, JFrog Artifactory.</w:t>
            </w:r>
          </w:p>
        </w:tc>
      </w:tr>
    </w:tbl>
    <w:p w14:paraId="04302AED" w14:textId="77777777" w:rsidR="00EC6D63" w:rsidRPr="00A52D30" w:rsidRDefault="00EC6D63" w:rsidP="00EC6D63"/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F460A9" w14:paraId="52FA0A32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B7BD2" w14:textId="77777777" w:rsidR="00F460A9" w:rsidRPr="00F460A9" w:rsidRDefault="00F460A9" w:rsidP="00745DB4">
            <w:pPr>
              <w:spacing w:line="259" w:lineRule="auto"/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</w:pPr>
            <w:r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In</w:t>
            </w:r>
            <w:r w:rsidR="0010046C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génieur Etude &amp; Développement JAV</w:t>
            </w:r>
            <w:r w:rsidR="0010046C">
              <w:rPr>
                <w:rStyle w:val="IntenseEmphasis"/>
                <w:rFonts w:ascii="Inter" w:hAnsi="Inter"/>
                <w:caps/>
                <w:color w:val="E01265"/>
                <w:sz w:val="36"/>
                <w:szCs w:val="44"/>
              </w:rPr>
              <w:t>A/JEE</w:t>
            </w:r>
            <w:r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 xml:space="preserve"> (Régie)</w:t>
            </w:r>
          </w:p>
        </w:tc>
      </w:tr>
      <w:tr w:rsidR="00F460A9" w14:paraId="2ADBD98E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F103" w14:textId="1CE8455E" w:rsidR="00F460A9" w:rsidRPr="00F460A9" w:rsidRDefault="0010046C" w:rsidP="00745DB4">
            <w:pPr>
              <w:pStyle w:val="annes"/>
              <w:spacing w:after="80" w:line="240" w:lineRule="auto"/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12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2018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 – 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06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2019</w:t>
            </w:r>
            <w:r w:rsidR="00F460A9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</w:p>
        </w:tc>
      </w:tr>
      <w:tr w:rsidR="00F460A9" w14:paraId="63894D49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F1C7" w14:textId="33CF928C" w:rsidR="00F460A9" w:rsidRPr="00F460A9" w:rsidRDefault="00BD17E3" w:rsidP="00BD17E3">
            <w:pPr>
              <w:pStyle w:val="TitreN2"/>
              <w:rPr>
                <w:rFonts w:ascii="Poppins Black" w:eastAsiaTheme="majorEastAsia" w:hAnsi="Poppins Black" w:cstheme="majorBidi"/>
                <w:b w:val="0"/>
                <w:i/>
                <w:iCs/>
                <w:caps/>
                <w:smallCaps/>
                <w:color w:val="296253"/>
                <w:sz w:val="26"/>
                <w:szCs w:val="14"/>
              </w:rPr>
            </w:pPr>
            <w:r w:rsidRPr="00BD17E3">
              <w:rPr>
                <w:rFonts w:ascii="Inter Light" w:eastAsiaTheme="minorHAnsi" w:hAnsi="Inter Light" w:cstheme="minorBidi" w:hint="cs"/>
                <w:bCs/>
                <w:color w:val="auto"/>
                <w:kern w:val="0"/>
                <w:szCs w:val="22"/>
                <w:lang w:eastAsia="en-US"/>
              </w:rPr>
              <w:t>ORANGE BUSINESS SERVICES</w:t>
            </w:r>
          </w:p>
        </w:tc>
      </w:tr>
      <w:tr w:rsidR="00F460A9" w:rsidRPr="00CF48E5" w14:paraId="2E8E2D85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E3A19" w14:textId="77777777" w:rsidR="002059FF" w:rsidRPr="005D7F21" w:rsidRDefault="002059FF" w:rsidP="002059FF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 w:rsidRPr="005D7F21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Contexte</w:t>
            </w:r>
          </w:p>
          <w:p w14:paraId="39E9E9E1" w14:textId="77777777" w:rsidR="002059FF" w:rsidRDefault="002059FF" w:rsidP="00CF48E5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</w:p>
          <w:p w14:paraId="5E2B367A" w14:textId="24C1CD33" w:rsidR="00CF48E5" w:rsidRPr="002059FF" w:rsidRDefault="00CF48E5" w:rsidP="00CF48E5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2059FF">
              <w:rPr>
                <w:rFonts w:ascii="Inter Light" w:hAnsi="Inter Light"/>
                <w:color w:val="auto"/>
                <w:w w:val="105"/>
                <w:sz w:val="20"/>
              </w:rPr>
              <w:t>Assurer la maintenance corrective et évolutive d’une interface web ergonomique basée sur GENESYS et destinée aux gestionnaires pour permettre l’administration autonome des centres de contact.</w:t>
            </w:r>
          </w:p>
          <w:p w14:paraId="3AD5D6B7" w14:textId="77777777" w:rsidR="00CF48E5" w:rsidRPr="002059FF" w:rsidRDefault="00CF48E5" w:rsidP="00CF48E5">
            <w:pPr>
              <w:pStyle w:val="Pucesskills"/>
              <w:tabs>
                <w:tab w:val="left" w:pos="708"/>
              </w:tabs>
              <w:spacing w:line="360" w:lineRule="auto"/>
              <w:jc w:val="both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E611B">
              <w:rPr>
                <w:rFonts w:ascii="Inter Light" w:eastAsiaTheme="minorHAnsi" w:hAnsi="Inter Light" w:cstheme="minorBidi"/>
                <w:b/>
                <w:bCs/>
                <w:color w:val="auto"/>
                <w:w w:val="105"/>
                <w:kern w:val="0"/>
                <w:szCs w:val="24"/>
                <w:lang w:eastAsia="en-US"/>
              </w:rPr>
              <w:t>Équipe</w:t>
            </w: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 xml:space="preserve"> : 5 ETP (4 Développeurs + 1 Chef de Projet Technique), Scrum</w:t>
            </w:r>
          </w:p>
          <w:p w14:paraId="389AEFA4" w14:textId="7E54021E" w:rsidR="00CF48E5" w:rsidRPr="004931C7" w:rsidRDefault="002059FF" w:rsidP="004931C7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Missions</w:t>
            </w:r>
          </w:p>
          <w:p w14:paraId="2AE83328" w14:textId="77777777" w:rsidR="00CF48E5" w:rsidRPr="002059FF" w:rsidRDefault="00CF48E5" w:rsidP="00CF48E5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jc w:val="both"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Analyse, chiffrage et développement des évolutions de l’interface permettant :</w:t>
            </w:r>
          </w:p>
          <w:p w14:paraId="28FF516F" w14:textId="77777777" w:rsidR="00CF48E5" w:rsidRPr="002059FF" w:rsidRDefault="00CF48E5" w:rsidP="00CF48E5">
            <w:pPr>
              <w:pStyle w:val="Pucesskills"/>
              <w:numPr>
                <w:ilvl w:val="0"/>
                <w:numId w:val="38"/>
              </w:numPr>
              <w:tabs>
                <w:tab w:val="left" w:pos="708"/>
              </w:tabs>
              <w:spacing w:after="120"/>
              <w:contextualSpacing/>
              <w:jc w:val="both"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La modifications et création en masse des différents objets métiers.</w:t>
            </w:r>
          </w:p>
          <w:p w14:paraId="65E3E93C" w14:textId="77777777" w:rsidR="00CF48E5" w:rsidRPr="002059FF" w:rsidRDefault="00CF48E5" w:rsidP="00CF48E5">
            <w:pPr>
              <w:pStyle w:val="Pucesskills"/>
              <w:numPr>
                <w:ilvl w:val="0"/>
                <w:numId w:val="38"/>
              </w:numPr>
              <w:tabs>
                <w:tab w:val="left" w:pos="708"/>
              </w:tabs>
              <w:spacing w:after="120"/>
              <w:contextualSpacing/>
              <w:jc w:val="both"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Un mécanisme permettant d’affecter un dossier aux objets et de gérer les droits GENESYS sur ces dossiers.</w:t>
            </w:r>
          </w:p>
          <w:p w14:paraId="7377A1CC" w14:textId="77777777" w:rsidR="00CF48E5" w:rsidRPr="002059FF" w:rsidRDefault="00CF48E5" w:rsidP="00CF48E5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Revues de code + Tests Unitaires</w:t>
            </w:r>
          </w:p>
          <w:p w14:paraId="4F870ABE" w14:textId="77777777" w:rsidR="00CF48E5" w:rsidRPr="002059FF" w:rsidRDefault="00CF48E5" w:rsidP="00CF48E5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Correction des anomalies techniques et retours métier.</w:t>
            </w:r>
          </w:p>
          <w:p w14:paraId="0AB3E9C7" w14:textId="77777777" w:rsidR="00CF48E5" w:rsidRPr="002059FF" w:rsidRDefault="00CF48E5" w:rsidP="00CF48E5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Rédaction des spécifications Techniques et documentation.</w:t>
            </w:r>
          </w:p>
          <w:p w14:paraId="331C2719" w14:textId="77777777" w:rsidR="00CF48E5" w:rsidRPr="002059FF" w:rsidRDefault="00CF48E5" w:rsidP="00CF48E5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2059FF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Choix techniques et technologiques + réalisation des POC.</w:t>
            </w:r>
          </w:p>
          <w:p w14:paraId="46946B1B" w14:textId="5363C5F4" w:rsidR="00CF48E5" w:rsidRPr="002059FF" w:rsidRDefault="001050B1" w:rsidP="00CF48E5">
            <w:pPr>
              <w:spacing w:before="145" w:line="201" w:lineRule="auto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5D7F21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Environnement technique</w:t>
            </w:r>
            <w:r w:rsidR="002230F3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S</w:t>
            </w:r>
            <w:r w:rsidRPr="005D7F21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 xml:space="preserve"> et fonctionnel</w:t>
            </w:r>
            <w:r w:rsidR="002230F3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S</w:t>
            </w:r>
            <w:r>
              <w:rPr>
                <w:rFonts w:ascii="Inter Light" w:hAnsi="Inter Light"/>
                <w:color w:val="auto"/>
                <w:w w:val="105"/>
                <w:sz w:val="20"/>
              </w:rPr>
              <w:t xml:space="preserve"> : </w:t>
            </w:r>
            <w:r w:rsidR="00CF48E5" w:rsidRPr="002059FF">
              <w:rPr>
                <w:rFonts w:ascii="Inter Light" w:hAnsi="Inter Light"/>
                <w:color w:val="auto"/>
                <w:w w:val="105"/>
                <w:sz w:val="20"/>
              </w:rPr>
              <w:t>Java 8, Spring (Core/IOC), Hibernate, Spring Boot, Struts 2, HTML 5, CSS 3, JavaScript, JQuery, Ajax, Bibliothèque Genesys, Oracle, Eclipse, Visual Studio Code, SonarQube, SQL Developper, Apache Tomcat, Jenkins, JIRA.</w:t>
            </w:r>
          </w:p>
          <w:p w14:paraId="2A197AF1" w14:textId="77777777" w:rsidR="00F460A9" w:rsidRPr="00CF48E5" w:rsidRDefault="00F460A9" w:rsidP="00745DB4">
            <w:pPr>
              <w:pStyle w:val="NormalWeb"/>
              <w:spacing w:before="160" w:beforeAutospacing="0" w:after="0" w:afterAutospacing="0" w:line="312" w:lineRule="auto"/>
              <w:rPr>
                <w:rFonts w:ascii="Futura Std Medium" w:hAnsi="Futura Std Medium"/>
                <w:iCs/>
                <w:color w:val="28114E"/>
                <w:kern w:val="24"/>
                <w:sz w:val="20"/>
                <w:szCs w:val="20"/>
              </w:rPr>
            </w:pPr>
          </w:p>
        </w:tc>
      </w:tr>
    </w:tbl>
    <w:p w14:paraId="1F75031D" w14:textId="77777777" w:rsidR="0010046C" w:rsidRPr="00CF48E5" w:rsidRDefault="0010046C"/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10046C" w14:paraId="7ECC8012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3F20" w14:textId="77777777" w:rsidR="0010046C" w:rsidRPr="00F460A9" w:rsidRDefault="0010046C" w:rsidP="00745DB4">
            <w:pPr>
              <w:spacing w:line="259" w:lineRule="auto"/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</w:pPr>
            <w:r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Développeur JAV</w:t>
            </w:r>
            <w:r>
              <w:rPr>
                <w:rStyle w:val="IntenseEmphasis"/>
                <w:rFonts w:ascii="Inter" w:hAnsi="Inter"/>
                <w:caps/>
                <w:color w:val="E01265"/>
                <w:sz w:val="36"/>
                <w:szCs w:val="44"/>
              </w:rPr>
              <w:t>A/JEE</w:t>
            </w:r>
            <w:r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 xml:space="preserve"> (Régie)</w:t>
            </w:r>
          </w:p>
        </w:tc>
      </w:tr>
      <w:tr w:rsidR="0010046C" w14:paraId="4A2639B4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A1D64" w14:textId="238EF89E" w:rsidR="0010046C" w:rsidRPr="00F460A9" w:rsidRDefault="0010046C" w:rsidP="00745DB4">
            <w:pPr>
              <w:pStyle w:val="annes"/>
              <w:spacing w:after="80" w:line="240" w:lineRule="auto"/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11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2016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  <w:r w:rsidR="00FF3006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– 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11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/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2018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</w:p>
        </w:tc>
      </w:tr>
      <w:tr w:rsidR="0010046C" w14:paraId="58C6334E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86F5" w14:textId="1AA8A3D1" w:rsidR="0010046C" w:rsidRPr="00F460A9" w:rsidRDefault="00D73AA1" w:rsidP="00745DB4">
            <w:pPr>
              <w:spacing w:after="160" w:line="259" w:lineRule="auto"/>
              <w:rPr>
                <w:rFonts w:ascii="Poppins Black" w:eastAsiaTheme="majorEastAsia" w:hAnsi="Poppins Black" w:cstheme="majorBidi"/>
                <w:b/>
                <w:i/>
                <w:iCs/>
                <w:caps/>
                <w:smallCaps/>
                <w:color w:val="296253"/>
                <w:sz w:val="26"/>
                <w:szCs w:val="14"/>
              </w:rPr>
            </w:pPr>
            <w:r>
              <w:rPr>
                <w:rFonts w:ascii="Inter Light" w:hAnsi="Inter Light"/>
                <w:b/>
                <w:bCs/>
                <w:color w:val="auto"/>
                <w:szCs w:val="22"/>
              </w:rPr>
              <w:t>EDF</w:t>
            </w:r>
            <w:r w:rsidR="0010046C">
              <w:rPr>
                <w:rFonts w:ascii="Inter Light" w:hAnsi="Inter Light"/>
                <w:b/>
                <w:bCs/>
                <w:color w:val="auto"/>
                <w:szCs w:val="22"/>
              </w:rPr>
              <w:t xml:space="preserve"> </w:t>
            </w:r>
          </w:p>
        </w:tc>
      </w:tr>
      <w:tr w:rsidR="0010046C" w:rsidRPr="003758E3" w14:paraId="1FEDE215" w14:textId="77777777" w:rsidTr="004F6F9E">
        <w:trPr>
          <w:trHeight w:val="437"/>
        </w:trPr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BDB4" w14:textId="77777777" w:rsidR="001E5326" w:rsidRPr="005D7F21" w:rsidRDefault="001E5326" w:rsidP="001E5326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 w:rsidRPr="005D7F21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Contexte</w:t>
            </w:r>
          </w:p>
          <w:p w14:paraId="6C6E5C77" w14:textId="77777777" w:rsidR="003758E3" w:rsidRPr="007E611B" w:rsidRDefault="003758E3" w:rsidP="003758E3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7E611B">
              <w:rPr>
                <w:rFonts w:ascii="Inter Light" w:hAnsi="Inter Light"/>
                <w:color w:val="auto"/>
                <w:w w:val="105"/>
                <w:sz w:val="20"/>
              </w:rPr>
              <w:t>Dans le cadre de la refonte d’une ancienne solution devenue obsolète. Le développement d’une application permettant :</w:t>
            </w:r>
          </w:p>
          <w:p w14:paraId="60DE306C" w14:textId="194A4EAD" w:rsidR="003758E3" w:rsidRPr="007E611B" w:rsidRDefault="003758E3" w:rsidP="007E611B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7E611B">
              <w:rPr>
                <w:rFonts w:ascii="Inter Light" w:hAnsi="Inter Light"/>
                <w:color w:val="auto"/>
                <w:w w:val="105"/>
                <w:sz w:val="20"/>
              </w:rPr>
              <w:t>La supervision en temps réel du parc de production d’EDF (Sites Thermiques, Nucléaires, Hydrauliques et éoliens.</w:t>
            </w:r>
          </w:p>
          <w:p w14:paraId="46F48E5A" w14:textId="77777777" w:rsidR="003758E3" w:rsidRPr="007E611B" w:rsidRDefault="003758E3" w:rsidP="007E611B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7E611B">
              <w:rPr>
                <w:rFonts w:ascii="Inter Light" w:hAnsi="Inter Light"/>
                <w:color w:val="auto"/>
                <w:w w:val="105"/>
                <w:sz w:val="20"/>
              </w:rPr>
              <w:t>L’amélioration, l’optimisation et la sécurité de l'utilisation du système de production.</w:t>
            </w:r>
          </w:p>
          <w:p w14:paraId="2F05FAD9" w14:textId="77777777" w:rsidR="003758E3" w:rsidRPr="007E611B" w:rsidRDefault="003758E3" w:rsidP="003758E3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2230F3">
              <w:rPr>
                <w:rFonts w:ascii="Inter Light" w:hAnsi="Inter Light"/>
                <w:b/>
                <w:bCs/>
                <w:color w:val="auto"/>
                <w:w w:val="105"/>
                <w:sz w:val="20"/>
              </w:rPr>
              <w:t>Équipe</w:t>
            </w:r>
            <w:r w:rsidRPr="002230F3">
              <w:rPr>
                <w:rFonts w:ascii="Inter Light" w:hAnsi="Inter Light"/>
                <w:color w:val="auto"/>
                <w:w w:val="105"/>
                <w:sz w:val="20"/>
              </w:rPr>
              <w:t xml:space="preserve"> :</w:t>
            </w:r>
            <w:r w:rsidRPr="007E611B">
              <w:rPr>
                <w:rFonts w:ascii="Inter Light" w:hAnsi="Inter Light"/>
                <w:color w:val="auto"/>
                <w:w w:val="105"/>
                <w:sz w:val="20"/>
              </w:rPr>
              <w:t xml:space="preserve"> 3 ETP (2 Développeurs + 1 Chef de Projet Technique), Scrum.</w:t>
            </w:r>
          </w:p>
          <w:p w14:paraId="012AE2C2" w14:textId="5FBF52B0" w:rsidR="00E07D82" w:rsidRPr="00E07D82" w:rsidRDefault="00E07D82" w:rsidP="00E07D82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Missions</w:t>
            </w:r>
          </w:p>
          <w:p w14:paraId="0EDC6A8F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Recueil des besoins lors des ateliers métier.</w:t>
            </w:r>
          </w:p>
          <w:p w14:paraId="38F0B901" w14:textId="473F9D46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 xml:space="preserve">Participation </w:t>
            </w:r>
            <w:r w:rsidR="0074760B"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aux planifications</w:t>
            </w: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 xml:space="preserve"> de sprint, Daily, Revues, </w:t>
            </w:r>
            <w:r w:rsidR="0074760B"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Rétrospectives</w:t>
            </w: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.</w:t>
            </w:r>
          </w:p>
          <w:p w14:paraId="05F63907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Conception et Participation à la rédaction du DAT (Document d’Architecture Technique)</w:t>
            </w:r>
          </w:p>
          <w:p w14:paraId="51F676F7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Mise en place et chiffrage des US.</w:t>
            </w:r>
          </w:p>
          <w:p w14:paraId="773ECF1F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Réalisation des développements spécifiques à chaque Sprint :</w:t>
            </w:r>
          </w:p>
          <w:p w14:paraId="3F9CDFF5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Développement de webservices Backend REST pour les différents échanges avec l’EAI et autres applications métier :</w:t>
            </w:r>
          </w:p>
          <w:p w14:paraId="0048920D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Intégration des données des sites de production au format JSON.</w:t>
            </w:r>
          </w:p>
          <w:p w14:paraId="7B179A3E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Génération et dépôt de fichiers XML, CSV, Xlsx (Excel), dans des répertoires FTP.</w:t>
            </w:r>
          </w:p>
          <w:p w14:paraId="53852C18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Lancement des webservices de génération via Batch.</w:t>
            </w:r>
          </w:p>
          <w:p w14:paraId="36F9686A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Mise en place des différentes règles de calcul et gestion.</w:t>
            </w:r>
          </w:p>
          <w:p w14:paraId="1927803A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  <w:lang w:val="en-US"/>
              </w:rPr>
            </w:pPr>
            <w:r w:rsidRPr="00C23FFA">
              <w:rPr>
                <w:rFonts w:ascii="Inter Light" w:hAnsi="Inter Light"/>
                <w:color w:val="auto"/>
              </w:rPr>
              <w:t>Développement du Frontend C3PO :</w:t>
            </w:r>
          </w:p>
          <w:p w14:paraId="1B6F031F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Mise en place de bloques courbes, permettant d’afficher les différentes valeurs envoyées par les centrales de productions au fil de l’eau sur toute une journée défilante.</w:t>
            </w:r>
          </w:p>
          <w:p w14:paraId="0CD76BC5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Développement d’un écran permettant la navigation dans l’historique des courbes.</w:t>
            </w:r>
          </w:p>
          <w:p w14:paraId="3F4E1E30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 xml:space="preserve">Ajout d’un écran de paramétrage pour chaque bloque courbe / Site de production. </w:t>
            </w:r>
          </w:p>
          <w:p w14:paraId="32E8E510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Mise en place d’un écran d’extraction, permettant l’extraction sous format Excel des données reçues et calculés selon plusieurs filtres.</w:t>
            </w:r>
          </w:p>
          <w:p w14:paraId="2BA8778C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Développement d’une zone alarmes, remontant des alarmes sur l’IHM en cas de de changement de statut, de dépassements de seuils, écarts et autres.</w:t>
            </w:r>
          </w:p>
          <w:p w14:paraId="78FEFC70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Mise ne place de thèmes Dark/Light mode.</w:t>
            </w:r>
          </w:p>
          <w:p w14:paraId="692758EF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Création des services backend appelés par le Front :</w:t>
            </w:r>
          </w:p>
          <w:p w14:paraId="258BB998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 xml:space="preserve">Développement des différents webservices REST communiquant avec le frontend. </w:t>
            </w:r>
          </w:p>
          <w:p w14:paraId="7C5BBDDA" w14:textId="77777777" w:rsidR="003758E3" w:rsidRPr="00C23FFA" w:rsidRDefault="003758E3" w:rsidP="003758E3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C23FFA">
              <w:rPr>
                <w:rFonts w:ascii="Inter Light" w:hAnsi="Inter Light"/>
                <w:color w:val="auto"/>
              </w:rPr>
              <w:t>Mise ne place d’un système de notification par websockets, permettant de notifier le front lors de la réception de nouvelles valeurs ou génération de nouvelles alarmes.</w:t>
            </w:r>
          </w:p>
          <w:p w14:paraId="668F58E4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Correction des anomalies techniques et retours métier.</w:t>
            </w:r>
          </w:p>
          <w:p w14:paraId="2452170B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Tests Unitaires.</w:t>
            </w:r>
          </w:p>
          <w:p w14:paraId="7C4AD044" w14:textId="77777777" w:rsidR="003758E3" w:rsidRPr="001E5326" w:rsidRDefault="003758E3" w:rsidP="001E5326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1E5326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Rédaction des spécifications Techniques et documentation.</w:t>
            </w:r>
          </w:p>
          <w:p w14:paraId="4C381E44" w14:textId="30A35857" w:rsidR="0010046C" w:rsidRPr="003758E3" w:rsidRDefault="007E611B" w:rsidP="0074760B">
            <w:pPr>
              <w:pStyle w:val="Heading2"/>
              <w:spacing w:before="223" w:after="4"/>
              <w:rPr>
                <w:rFonts w:ascii="Inter Light" w:hAnsi="Inter Light"/>
                <w:iCs/>
                <w:color w:val="28114E"/>
                <w:kern w:val="24"/>
              </w:rPr>
            </w:pPr>
            <w:r w:rsidRPr="005D7F21">
              <w:rPr>
                <w:rFonts w:ascii="Poppins Black" w:eastAsiaTheme="majorEastAsia" w:hAnsi="Poppins Black" w:cstheme="majorBidi"/>
                <w:caps/>
                <w:color w:val="296253"/>
                <w:szCs w:val="8"/>
              </w:rPr>
              <w:t>Environnement technique et fonctionnel</w:t>
            </w:r>
            <w:r>
              <w:rPr>
                <w:rFonts w:ascii="Inter Light" w:hAnsi="Inter Light"/>
                <w:w w:val="105"/>
              </w:rPr>
              <w:t> :</w:t>
            </w:r>
            <w:r w:rsidR="003758E3">
              <w:rPr>
                <w:i/>
              </w:rPr>
              <w:t xml:space="preserve"> </w:t>
            </w:r>
            <w:r w:rsidR="003758E3" w:rsidRPr="007E611B">
              <w:rPr>
                <w:rFonts w:ascii="Inter Light" w:eastAsiaTheme="minorHAnsi" w:hAnsi="Inter Light" w:cstheme="minorBidi"/>
                <w:b w:val="0"/>
                <w:bCs w:val="0"/>
                <w:w w:val="105"/>
                <w:szCs w:val="24"/>
              </w:rPr>
              <w:t>Java 8, Jhipster, Spring Boot, Spring Security, RESTful Web Services, JPA, Liquibase, AmCharts, Apache POI, Angular 5 / 6, Bootstrap, HTML 5, CSS 3, JUnit, Jasmine, PostreSQL 10, Eclipse, Visual Studio Code, SonarQube, pgAdmin, Apache Server, Apache Tomcat, Jenkins, JIRA, Confluence.</w:t>
            </w:r>
          </w:p>
        </w:tc>
      </w:tr>
    </w:tbl>
    <w:p w14:paraId="79C0FDED" w14:textId="77777777" w:rsidR="0074760B" w:rsidRPr="00337F65" w:rsidRDefault="0074760B" w:rsidP="0074760B"/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D85FFE" w14:paraId="6EA7BEE2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909E" w14:textId="1677D613" w:rsidR="00D85FFE" w:rsidRPr="00F460A9" w:rsidRDefault="00D85FFE" w:rsidP="00745DB4">
            <w:pPr>
              <w:spacing w:line="259" w:lineRule="auto"/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</w:pPr>
            <w:r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Développeur JAV</w:t>
            </w:r>
            <w:r>
              <w:rPr>
                <w:rStyle w:val="IntenseEmphasis"/>
                <w:rFonts w:ascii="Inter" w:hAnsi="Inter"/>
                <w:caps/>
                <w:color w:val="E01265"/>
                <w:sz w:val="36"/>
                <w:szCs w:val="44"/>
              </w:rPr>
              <w:t>A/JEE</w:t>
            </w:r>
            <w:r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- Angular</w:t>
            </w:r>
            <w:r w:rsidR="00E93174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JS</w:t>
            </w:r>
          </w:p>
        </w:tc>
      </w:tr>
      <w:tr w:rsidR="00D85FFE" w14:paraId="69A32660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2DADD" w14:textId="28C64001" w:rsidR="00D85FFE" w:rsidRPr="00F460A9" w:rsidRDefault="005E7301" w:rsidP="00745DB4">
            <w:pPr>
              <w:pStyle w:val="annes"/>
              <w:spacing w:after="80" w:line="240" w:lineRule="auto"/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XX/XX/2023</w:t>
            </w:r>
            <w:r w:rsidR="00F36363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  <w:r w:rsidR="00D85FFE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– 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XX/XX/2023</w:t>
            </w:r>
            <w:r w:rsidR="00D85FFE"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</w:t>
            </w:r>
          </w:p>
        </w:tc>
      </w:tr>
      <w:tr w:rsidR="00D85FFE" w14:paraId="41299177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425C4" w14:textId="54886006" w:rsidR="00D85FFE" w:rsidRPr="00F460A9" w:rsidRDefault="005E7301" w:rsidP="00745DB4">
            <w:pPr>
              <w:spacing w:after="160" w:line="259" w:lineRule="auto"/>
              <w:rPr>
                <w:rFonts w:ascii="Poppins Black" w:eastAsiaTheme="majorEastAsia" w:hAnsi="Poppins Black" w:cstheme="majorBidi"/>
                <w:b/>
                <w:i/>
                <w:iCs/>
                <w:caps/>
                <w:smallCaps/>
                <w:color w:val="296253"/>
                <w:sz w:val="26"/>
                <w:szCs w:val="14"/>
              </w:rPr>
            </w:pPr>
            <w:r>
              <w:rPr>
                <w:rFonts w:ascii="Inter Light" w:hAnsi="Inter Light"/>
                <w:b/>
                <w:bCs/>
                <w:color w:val="auto"/>
                <w:szCs w:val="22"/>
              </w:rPr>
              <w:t>PIXID</w:t>
            </w:r>
            <w:r w:rsidR="00D85FFE">
              <w:rPr>
                <w:rFonts w:ascii="Inter Light" w:hAnsi="Inter Light"/>
                <w:b/>
                <w:bCs/>
                <w:color w:val="auto"/>
                <w:szCs w:val="22"/>
              </w:rPr>
              <w:t xml:space="preserve"> </w:t>
            </w:r>
          </w:p>
        </w:tc>
      </w:tr>
      <w:tr w:rsidR="00D85FFE" w:rsidRPr="003758E3" w14:paraId="20B64932" w14:textId="77777777" w:rsidTr="00745DB4">
        <w:trPr>
          <w:trHeight w:val="5715"/>
        </w:trPr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8377" w14:textId="6C23C2BA" w:rsidR="005E7301" w:rsidRPr="007124C4" w:rsidRDefault="005E7301" w:rsidP="005E7301">
            <w:pP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20"/>
              </w:rPr>
            </w:pPr>
            <w:r w:rsidRPr="007124C4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20"/>
              </w:rPr>
              <w:t>Contexte </w:t>
            </w:r>
          </w:p>
          <w:p w14:paraId="5D52337C" w14:textId="77777777" w:rsidR="005E7301" w:rsidRPr="005E7301" w:rsidRDefault="005E7301" w:rsidP="005E7301">
            <w:pPr>
              <w:jc w:val="both"/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5E7301">
              <w:rPr>
                <w:rFonts w:ascii="Inter Light" w:hAnsi="Inter Light"/>
                <w:color w:val="auto"/>
                <w:w w:val="105"/>
                <w:sz w:val="20"/>
              </w:rPr>
              <w:t>Développer de nouvelles fonctionnalités et corriger les éventuels retours de l’équipe métier de PIXID : Plateforme pour l’Administration du Travail Temporaire en France et en Europe.</w:t>
            </w:r>
          </w:p>
          <w:p w14:paraId="358E1249" w14:textId="77777777" w:rsidR="005E7301" w:rsidRDefault="005E7301" w:rsidP="005E7301">
            <w:pPr>
              <w:pStyle w:val="Pucesskills"/>
              <w:tabs>
                <w:tab w:val="left" w:pos="708"/>
              </w:tabs>
              <w:spacing w:line="360" w:lineRule="auto"/>
              <w:jc w:val="both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Équipe : 20 ETP (Développeurs, Chefs de Projet Techniques, Testeurs, PO,  Scrum.</w:t>
            </w:r>
          </w:p>
          <w:p w14:paraId="5515FE0F" w14:textId="77777777" w:rsidR="00B736D5" w:rsidRPr="00E07D82" w:rsidRDefault="00B736D5" w:rsidP="00B736D5">
            <w:pPr>
              <w:pStyle w:val="NormalWeb"/>
              <w:spacing w:before="160" w:beforeAutospacing="0" w:after="0" w:afterAutospacing="0" w:line="312" w:lineRule="auto"/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  <w:lang w:eastAsia="en-US"/>
              </w:rPr>
              <w:t>Missions</w:t>
            </w:r>
          </w:p>
          <w:p w14:paraId="566EF7AA" w14:textId="77777777" w:rsidR="005E7301" w:rsidRPr="005E7301" w:rsidRDefault="005E7301" w:rsidP="005E7301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et test des nouvelles fonctionnalités :</w:t>
            </w:r>
          </w:p>
          <w:p w14:paraId="7A201DE1" w14:textId="77777777" w:rsidR="005E7301" w:rsidRPr="005E7301" w:rsidRDefault="005E7301" w:rsidP="005E7301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5E7301">
              <w:rPr>
                <w:rFonts w:ascii="Inter Light" w:hAnsi="Inter Light"/>
                <w:color w:val="auto"/>
              </w:rPr>
              <w:t>Mise en place du bundle (Internationalisation) du module RAV (relevée d'activités Valorisées) : Français, Anglais, Portugais, Allemand, néerlandais, pour la plateforme PIXID.</w:t>
            </w:r>
          </w:p>
          <w:p w14:paraId="3D273ADF" w14:textId="77777777" w:rsidR="005E7301" w:rsidRPr="005E7301" w:rsidRDefault="005E7301" w:rsidP="005E7301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5E7301">
              <w:rPr>
                <w:rFonts w:ascii="Inter Light" w:hAnsi="Inter Light"/>
                <w:color w:val="auto"/>
              </w:rPr>
              <w:t>Participation au développement du module « Contrat » de la plate-forme myPixid.</w:t>
            </w:r>
          </w:p>
          <w:p w14:paraId="250A59DA" w14:textId="77777777" w:rsidR="005E7301" w:rsidRPr="005E7301" w:rsidRDefault="005E7301" w:rsidP="005E7301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5E7301">
              <w:rPr>
                <w:rFonts w:ascii="Inter Light" w:hAnsi="Inter Light"/>
                <w:color w:val="auto"/>
              </w:rPr>
              <w:t>Participation au développement de la partie front (AngularJS) du module "Formation" pour le portail support PIXID "SELF".</w:t>
            </w:r>
          </w:p>
          <w:p w14:paraId="1925B5B2" w14:textId="77777777" w:rsidR="005E7301" w:rsidRPr="005E7301" w:rsidRDefault="005E7301" w:rsidP="005E7301">
            <w:pPr>
              <w:pStyle w:val="Pucesskills"/>
              <w:numPr>
                <w:ilvl w:val="0"/>
                <w:numId w:val="38"/>
              </w:numPr>
              <w:spacing w:after="120"/>
              <w:contextualSpacing/>
              <w:textAlignment w:val="auto"/>
              <w:rPr>
                <w:rFonts w:ascii="Inter Light" w:hAnsi="Inter Light"/>
                <w:color w:val="auto"/>
              </w:rPr>
            </w:pPr>
            <w:r w:rsidRPr="005E7301">
              <w:rPr>
                <w:rFonts w:ascii="Inter Light" w:hAnsi="Inter Light"/>
                <w:color w:val="auto"/>
              </w:rPr>
              <w:t>Participation à la migration de la technologie Struts 1 vers Struts 2 et Spring du module administration de la plateforme PIXID.</w:t>
            </w:r>
          </w:p>
          <w:p w14:paraId="56B83BAA" w14:textId="77777777" w:rsidR="005E7301" w:rsidRPr="005E7301" w:rsidRDefault="005E7301" w:rsidP="005E7301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Correction des anomalies remontées par le client via Salesforce / Jira.</w:t>
            </w:r>
          </w:p>
          <w:p w14:paraId="74D5C5F7" w14:textId="77777777" w:rsidR="005E7301" w:rsidRPr="005E7301" w:rsidRDefault="005E7301" w:rsidP="005E7301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de petites évolutions et veille au respect des standards utilisés.</w:t>
            </w:r>
          </w:p>
          <w:p w14:paraId="4818936F" w14:textId="77777777" w:rsidR="005E7301" w:rsidRPr="005E7301" w:rsidRDefault="005E7301" w:rsidP="005E7301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Élaboration des documents des spécifications techniques détaillées.</w:t>
            </w:r>
          </w:p>
          <w:p w14:paraId="71DCE928" w14:textId="77777777" w:rsidR="005E7301" w:rsidRPr="005E7301" w:rsidRDefault="005E7301" w:rsidP="005E7301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5E7301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Tests unitaires.</w:t>
            </w:r>
          </w:p>
          <w:p w14:paraId="06C723D5" w14:textId="622C0C26" w:rsidR="005E7301" w:rsidRPr="003758E3" w:rsidRDefault="005E7301" w:rsidP="00EB2F3E">
            <w:pPr>
              <w:pStyle w:val="Heading2"/>
              <w:spacing w:before="223" w:after="4"/>
              <w:ind w:left="0"/>
              <w:rPr>
                <w:rFonts w:ascii="Inter Light" w:hAnsi="Inter Light"/>
                <w:iCs/>
                <w:color w:val="28114E"/>
                <w:kern w:val="24"/>
              </w:rPr>
            </w:pPr>
            <w:r w:rsidRPr="005D7F21">
              <w:rPr>
                <w:rFonts w:ascii="Poppins Black" w:eastAsiaTheme="majorEastAsia" w:hAnsi="Poppins Black" w:cstheme="majorBidi"/>
                <w:caps/>
                <w:color w:val="296253"/>
                <w:szCs w:val="8"/>
              </w:rPr>
              <w:t>Environnement technique et fonctionnel</w:t>
            </w:r>
            <w:r>
              <w:rPr>
                <w:rFonts w:ascii="Inter Light" w:hAnsi="Inter Light"/>
                <w:w w:val="105"/>
              </w:rPr>
              <w:t> </w:t>
            </w:r>
            <w:r w:rsidRPr="005E7301">
              <w:rPr>
                <w:rFonts w:ascii="Inter Light" w:eastAsiaTheme="minorHAnsi" w:hAnsi="Inter Light" w:cstheme="minorBidi"/>
                <w:b w:val="0"/>
                <w:bCs w:val="0"/>
                <w:w w:val="105"/>
                <w:szCs w:val="24"/>
              </w:rPr>
              <w:t xml:space="preserve"> Java/Java EE, Spring (MVC, IOC, AOP, Security, Remoting, ORM), Struts1, Struts2, JPA/Hibernate, JSP/JSTL/EL, Apache Tiles, AjaxAnywhere, HTML5, CSS3, Bootstrap3, JavaScript, JQuery, AngularJS, RESTful, MySQL, Maven, Git, WildFly 8, Sonar, Eclipse, SoapUI, Linux Mint, JIRA, Salesforce</w:t>
            </w:r>
          </w:p>
        </w:tc>
      </w:tr>
    </w:tbl>
    <w:p w14:paraId="249C5950" w14:textId="77777777" w:rsidR="002230F3" w:rsidRDefault="002230F3" w:rsidP="0074760B">
      <w:pPr>
        <w:tabs>
          <w:tab w:val="left" w:pos="2620"/>
        </w:tabs>
      </w:pPr>
    </w:p>
    <w:p w14:paraId="3608933F" w14:textId="77777777" w:rsidR="002230F3" w:rsidRDefault="002230F3" w:rsidP="0074760B">
      <w:pPr>
        <w:tabs>
          <w:tab w:val="left" w:pos="2620"/>
        </w:tabs>
      </w:pPr>
    </w:p>
    <w:p w14:paraId="0301545F" w14:textId="77777777" w:rsidR="002230F3" w:rsidRPr="00A52D30" w:rsidRDefault="002230F3" w:rsidP="002230F3"/>
    <w:tbl>
      <w:tblPr>
        <w:tblW w:w="1021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1"/>
      </w:tblGrid>
      <w:tr w:rsidR="002230F3" w14:paraId="741D5E42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63F3" w14:textId="7C928896" w:rsidR="002230F3" w:rsidRPr="00F460A9" w:rsidRDefault="002230F3" w:rsidP="00745DB4">
            <w:pPr>
              <w:spacing w:line="259" w:lineRule="auto"/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</w:pPr>
            <w:r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In</w:t>
            </w:r>
            <w:r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>génieur Etude &amp; Développement JAV</w:t>
            </w:r>
            <w:r>
              <w:rPr>
                <w:rStyle w:val="IntenseEmphasis"/>
                <w:rFonts w:ascii="Inter" w:hAnsi="Inter"/>
                <w:caps/>
                <w:color w:val="E01265"/>
                <w:sz w:val="36"/>
                <w:szCs w:val="44"/>
              </w:rPr>
              <w:t>A/JEE</w:t>
            </w:r>
            <w:r w:rsidRPr="00F460A9">
              <w:rPr>
                <w:rStyle w:val="IntenseEmphasis"/>
                <w:rFonts w:ascii="Inter" w:hAnsi="Inter"/>
                <w:color w:val="E01265"/>
                <w:sz w:val="36"/>
                <w:szCs w:val="44"/>
              </w:rPr>
              <w:t xml:space="preserve"> </w:t>
            </w:r>
          </w:p>
        </w:tc>
      </w:tr>
      <w:tr w:rsidR="002230F3" w14:paraId="51419498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5F9EC" w14:textId="30656755" w:rsidR="002230F3" w:rsidRPr="00F460A9" w:rsidRDefault="002230F3" w:rsidP="00745DB4">
            <w:pPr>
              <w:pStyle w:val="annes"/>
              <w:spacing w:after="80" w:line="240" w:lineRule="auto"/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</w:pP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>xx/xxxx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(début) – </w:t>
            </w:r>
            <w:r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xx/xx</w:t>
            </w:r>
            <w:r w:rsidRPr="00F460A9">
              <w:rPr>
                <w:rFonts w:ascii="Poppins Black" w:eastAsiaTheme="majorEastAsia" w:hAnsi="Poppins Black" w:cstheme="majorBidi"/>
                <w:b w:val="0"/>
                <w:i w:val="0"/>
                <w:caps/>
                <w:smallCaps w:val="0"/>
                <w:color w:val="296253"/>
                <w:kern w:val="0"/>
                <w:sz w:val="24"/>
                <w:szCs w:val="13"/>
                <w:lang w:eastAsia="en-US"/>
              </w:rPr>
              <w:t xml:space="preserve"> (fin)</w:t>
            </w:r>
          </w:p>
        </w:tc>
      </w:tr>
      <w:tr w:rsidR="002230F3" w14:paraId="67763647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E7E75" w14:textId="788AD75F" w:rsidR="002230F3" w:rsidRPr="00F460A9" w:rsidRDefault="002230F3" w:rsidP="00745DB4">
            <w:pPr>
              <w:pStyle w:val="TitreN2"/>
              <w:rPr>
                <w:rFonts w:ascii="Poppins Black" w:eastAsiaTheme="majorEastAsia" w:hAnsi="Poppins Black" w:cstheme="majorBidi"/>
                <w:b w:val="0"/>
                <w:i/>
                <w:iCs/>
                <w:caps/>
                <w:smallCaps/>
                <w:color w:val="296253"/>
                <w:sz w:val="26"/>
                <w:szCs w:val="14"/>
              </w:rPr>
            </w:pPr>
            <w:r>
              <w:rPr>
                <w:rFonts w:ascii="Inter Light" w:eastAsiaTheme="minorHAnsi" w:hAnsi="Inter Light" w:cstheme="minorBidi"/>
                <w:bCs/>
                <w:color w:val="auto"/>
                <w:kern w:val="0"/>
                <w:szCs w:val="22"/>
                <w:lang w:eastAsia="en-US"/>
              </w:rPr>
              <w:t>CLIENT</w:t>
            </w:r>
          </w:p>
        </w:tc>
      </w:tr>
      <w:tr w:rsidR="002230F3" w:rsidRPr="00CF48E5" w14:paraId="21F874B4" w14:textId="77777777" w:rsidTr="00745DB4">
        <w:tc>
          <w:tcPr>
            <w:tcW w:w="10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74843" w14:textId="77777777" w:rsidR="002230F3" w:rsidRPr="007124C4" w:rsidRDefault="002230F3" w:rsidP="002230F3">
            <w:pP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</w:pPr>
            <w:r w:rsidRPr="007124C4"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Cs w:val="8"/>
              </w:rPr>
              <w:t>Contexte :</w:t>
            </w:r>
          </w:p>
          <w:p w14:paraId="4CEC202F" w14:textId="77777777" w:rsidR="002230F3" w:rsidRPr="007124C4" w:rsidRDefault="002230F3" w:rsidP="002230F3">
            <w:pPr>
              <w:rPr>
                <w:rFonts w:ascii="Inter Light" w:hAnsi="Inter Light"/>
                <w:color w:val="auto"/>
                <w:w w:val="105"/>
                <w:sz w:val="20"/>
              </w:rPr>
            </w:pPr>
            <w:r w:rsidRPr="007124C4">
              <w:rPr>
                <w:rFonts w:ascii="Inter Light" w:hAnsi="Inter Light"/>
                <w:color w:val="auto"/>
                <w:w w:val="105"/>
                <w:sz w:val="20"/>
              </w:rPr>
              <w:t>Assurer la maintenance corrective et évolutive des applications JAVA du parc logistique transport, dépôts et douane de l'activité Marketing &amp; Services de Total.</w:t>
            </w:r>
            <w:r w:rsidRPr="007124C4">
              <w:rPr>
                <w:rFonts w:ascii="Inter Light" w:hAnsi="Inter Light"/>
                <w:color w:val="auto"/>
                <w:w w:val="105"/>
                <w:sz w:val="20"/>
              </w:rPr>
              <w:br/>
              <w:t>Équipe : 6 ETP (5 Développeurs + 1 Chef de Projet), Scrum.</w:t>
            </w:r>
          </w:p>
          <w:p w14:paraId="199B8FDB" w14:textId="77777777" w:rsidR="002230F3" w:rsidRDefault="002230F3" w:rsidP="002230F3">
            <w:pPr>
              <w:rPr>
                <w:rFonts w:eastAsia="+mn-ea"/>
                <w:szCs w:val="18"/>
              </w:rPr>
            </w:pPr>
          </w:p>
          <w:p w14:paraId="7FEA83CB" w14:textId="77777777" w:rsidR="002230F3" w:rsidRDefault="002230F3" w:rsidP="002230F3">
            <w:pPr>
              <w:rPr>
                <w:rFonts w:eastAsia="+mn-ea"/>
                <w:szCs w:val="18"/>
              </w:rPr>
            </w:pPr>
            <w:r>
              <w:rPr>
                <w:rFonts w:ascii="Poppins Black" w:eastAsiaTheme="majorEastAsia" w:hAnsi="Poppins Black" w:cstheme="majorBidi"/>
                <w:b/>
                <w:bCs/>
                <w:caps/>
                <w:color w:val="296253"/>
                <w:sz w:val="20"/>
                <w:szCs w:val="8"/>
              </w:rPr>
              <w:t>MissioNS</w:t>
            </w:r>
          </w:p>
          <w:p w14:paraId="62CF0EA3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Développement et test des nouvelles fonctionnalités réalisées.</w:t>
            </w:r>
          </w:p>
          <w:p w14:paraId="3C7161DA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Participation aux étapes antérieures à la mise en exploitation (tests unitaires et d’intégration, recette, documentation).</w:t>
            </w:r>
          </w:p>
          <w:p w14:paraId="64C3AB7B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 xml:space="preserve">Contribution à la rédaction des cahiers des charges fonctionnels et techniques. </w:t>
            </w:r>
          </w:p>
          <w:p w14:paraId="41966BDE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Maintenance corrective.</w:t>
            </w:r>
          </w:p>
          <w:p w14:paraId="42B509DA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Support Technique N2&amp;N3 sur des applications métier appartenant à des éditeurs externes.</w:t>
            </w:r>
          </w:p>
          <w:p w14:paraId="3647C0BF" w14:textId="77777777" w:rsidR="002230F3" w:rsidRPr="007124C4" w:rsidRDefault="002230F3" w:rsidP="002230F3">
            <w:pPr>
              <w:pStyle w:val="Pucesskills"/>
              <w:numPr>
                <w:ilvl w:val="0"/>
                <w:numId w:val="35"/>
              </w:numPr>
              <w:tabs>
                <w:tab w:val="left" w:pos="708"/>
              </w:tabs>
              <w:spacing w:after="120"/>
              <w:contextualSpacing/>
              <w:textAlignment w:val="auto"/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</w:pPr>
            <w:r w:rsidRPr="007124C4">
              <w:rPr>
                <w:rFonts w:ascii="Inter Light" w:eastAsiaTheme="minorHAnsi" w:hAnsi="Inter Light" w:cstheme="minorBidi"/>
                <w:color w:val="auto"/>
                <w:w w:val="105"/>
                <w:kern w:val="0"/>
                <w:szCs w:val="24"/>
                <w:lang w:eastAsia="en-US"/>
              </w:rPr>
              <w:t>Chiffrage des évolutions.</w:t>
            </w:r>
          </w:p>
          <w:p w14:paraId="53DF5CB5" w14:textId="77777777" w:rsidR="002230F3" w:rsidRPr="002230F3" w:rsidRDefault="002230F3" w:rsidP="002230F3">
            <w:pPr>
              <w:pStyle w:val="NormalWeb"/>
              <w:spacing w:before="160" w:beforeAutospacing="0" w:after="0" w:afterAutospacing="0" w:line="312" w:lineRule="auto"/>
              <w:rPr>
                <w:rFonts w:ascii="Inter Light" w:eastAsiaTheme="minorHAnsi" w:hAnsi="Inter Light" w:cstheme="minorBidi"/>
                <w:color w:val="auto"/>
                <w:w w:val="105"/>
                <w:sz w:val="20"/>
                <w:lang w:eastAsia="en-US"/>
              </w:rPr>
            </w:pPr>
            <w:r w:rsidRPr="004A2130">
              <w:rPr>
                <w:rFonts w:ascii="Poppins Black" w:eastAsiaTheme="majorEastAsia" w:hAnsi="Poppins Black" w:cstheme="majorBidi"/>
                <w:caps/>
                <w:color w:val="296253"/>
                <w:szCs w:val="8"/>
              </w:rPr>
              <w:t>Outils/Environnement :</w:t>
            </w:r>
            <w:r>
              <w:rPr>
                <w:i/>
              </w:rPr>
              <w:t xml:space="preserve"> </w:t>
            </w:r>
            <w:r w:rsidRPr="002230F3">
              <w:rPr>
                <w:rFonts w:ascii="Inter Light" w:eastAsiaTheme="minorHAnsi" w:hAnsi="Inter Light" w:cstheme="minorBidi"/>
                <w:color w:val="auto"/>
                <w:w w:val="105"/>
                <w:sz w:val="20"/>
                <w:lang w:eastAsia="en-US"/>
              </w:rPr>
              <w:t>Java/Java EE, GWT, Spring (MVC, IOC, Security, ORM), Struts1, Struts2, JPA/Hibernate, Apache Tiles, Ajax, JSP/JSTL/EL, HTML5, CSS3, Bootstrap3, JavaScript, JQuery, AngularJS, PL</w:t>
            </w:r>
            <w:r w:rsidRPr="002230F3">
              <w:rPr>
                <w:rFonts w:ascii="Inter Light" w:eastAsiaTheme="minorHAnsi" w:hAnsi="Inter Light" w:cstheme="minorBidi"/>
                <w:color w:val="auto"/>
                <w:w w:val="105"/>
                <w:sz w:val="20"/>
                <w:lang w:eastAsia="en-US"/>
              </w:rPr>
              <w:noBreakHyphen/>
              <w:t>SQL, Oracle, RESTful, MySQL/MariaDB, Maven, SVN, Apache Tomcat 9.x, Eclipse, Windows 7.</w:t>
            </w:r>
          </w:p>
          <w:p w14:paraId="408AA569" w14:textId="77777777" w:rsidR="002230F3" w:rsidRPr="00CF48E5" w:rsidRDefault="002230F3" w:rsidP="002230F3">
            <w:pPr>
              <w:spacing w:before="145" w:line="201" w:lineRule="auto"/>
              <w:rPr>
                <w:rFonts w:ascii="Futura Std Medium" w:hAnsi="Futura Std Medium"/>
                <w:iCs/>
                <w:color w:val="28114E"/>
                <w:kern w:val="24"/>
                <w:sz w:val="20"/>
                <w:szCs w:val="20"/>
              </w:rPr>
            </w:pPr>
          </w:p>
        </w:tc>
      </w:tr>
    </w:tbl>
    <w:p w14:paraId="1432FC2F" w14:textId="77777777" w:rsidR="002230F3" w:rsidRDefault="002230F3" w:rsidP="0074760B">
      <w:pPr>
        <w:tabs>
          <w:tab w:val="left" w:pos="2620"/>
        </w:tabs>
      </w:pPr>
    </w:p>
    <w:p w14:paraId="0407C716" w14:textId="77777777" w:rsidR="0074760B" w:rsidRDefault="0074760B" w:rsidP="0074760B">
      <w:pPr>
        <w:tabs>
          <w:tab w:val="left" w:pos="26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D2A91" w14:paraId="2E3DDD03" w14:textId="77777777" w:rsidTr="005D2A91">
        <w:tc>
          <w:tcPr>
            <w:tcW w:w="10450" w:type="dxa"/>
          </w:tcPr>
          <w:p w14:paraId="4F4BE931" w14:textId="7BA17356" w:rsidR="005D2A91" w:rsidRDefault="005D2A91" w:rsidP="005D2A91">
            <w:pPr>
              <w:tabs>
                <w:tab w:val="left" w:pos="2620"/>
              </w:tabs>
            </w:pPr>
            <w:r w:rsidRPr="00F460A9">
              <w:rPr>
                <w:rFonts w:ascii="Poppins Black" w:eastAsiaTheme="majorEastAsia" w:hAnsi="Poppins Black" w:cs="Times New Roman (Titres CS)"/>
                <w:b/>
                <w:caps/>
                <w:color w:val="296253"/>
                <w:sz w:val="40"/>
                <w:szCs w:val="34"/>
              </w:rPr>
              <w:t>FORMATIONs</w:t>
            </w:r>
          </w:p>
        </w:tc>
      </w:tr>
      <w:tr w:rsidR="005D2A91" w14:paraId="41965059" w14:textId="77777777" w:rsidTr="00745DB4">
        <w:tc>
          <w:tcPr>
            <w:tcW w:w="10450" w:type="dxa"/>
            <w:vAlign w:val="center"/>
          </w:tcPr>
          <w:p w14:paraId="16547843" w14:textId="7BD29ED4" w:rsidR="005D2A91" w:rsidRDefault="005D2A91" w:rsidP="005D2A91">
            <w:pPr>
              <w:tabs>
                <w:tab w:val="left" w:pos="2620"/>
              </w:tabs>
            </w:pPr>
            <w:r w:rsidRPr="00EE4300"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20</w:t>
            </w:r>
            <w:r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19</w:t>
            </w:r>
          </w:p>
        </w:tc>
      </w:tr>
      <w:tr w:rsidR="005D2A91" w14:paraId="7C1408F3" w14:textId="77777777" w:rsidTr="00745DB4">
        <w:tc>
          <w:tcPr>
            <w:tcW w:w="10450" w:type="dxa"/>
            <w:vAlign w:val="center"/>
          </w:tcPr>
          <w:p w14:paraId="5A241D21" w14:textId="77777777" w:rsidR="005D2A91" w:rsidRDefault="005D2A91" w:rsidP="005D2A91">
            <w:pPr>
              <w:spacing w:line="336" w:lineRule="auto"/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</w:pPr>
            <w:r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  <w:t>Formation Angular 6</w:t>
            </w:r>
          </w:p>
          <w:p w14:paraId="3E952E0A" w14:textId="367E6D68" w:rsidR="005D2A91" w:rsidRDefault="005D2A91" w:rsidP="005D2A91">
            <w:pPr>
              <w:tabs>
                <w:tab w:val="left" w:pos="2620"/>
              </w:tabs>
            </w:pPr>
            <w:r>
              <w:rPr>
                <w:rFonts w:ascii="Futura Std Medium" w:eastAsia="+mn-ea" w:hAnsi="Futura Std Medium" w:cs="Futura Medium"/>
                <w:color w:val="28114E"/>
                <w:kern w:val="24"/>
                <w:sz w:val="20"/>
                <w:szCs w:val="18"/>
                <w:lang w:eastAsia="fr-FR"/>
              </w:rPr>
              <w:t>Groupe HN (Paris)</w:t>
            </w:r>
          </w:p>
        </w:tc>
      </w:tr>
      <w:tr w:rsidR="005D2A91" w14:paraId="7F5A0B76" w14:textId="77777777" w:rsidTr="00745DB4">
        <w:tc>
          <w:tcPr>
            <w:tcW w:w="10450" w:type="dxa"/>
            <w:vAlign w:val="center"/>
          </w:tcPr>
          <w:p w14:paraId="27A851E2" w14:textId="2B37F045" w:rsidR="005D2A91" w:rsidRDefault="005D2A91" w:rsidP="005D2A91">
            <w:pPr>
              <w:tabs>
                <w:tab w:val="left" w:pos="2620"/>
              </w:tabs>
            </w:pPr>
            <w:r w:rsidRPr="00EE4300"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20</w:t>
            </w:r>
            <w:r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15</w:t>
            </w:r>
          </w:p>
        </w:tc>
      </w:tr>
      <w:tr w:rsidR="005D2A91" w14:paraId="302BD86C" w14:textId="77777777" w:rsidTr="00745DB4">
        <w:tc>
          <w:tcPr>
            <w:tcW w:w="10450" w:type="dxa"/>
            <w:vAlign w:val="center"/>
          </w:tcPr>
          <w:p w14:paraId="1C095778" w14:textId="77777777" w:rsidR="005D2A91" w:rsidRDefault="005D2A91" w:rsidP="005D2A91">
            <w:pPr>
              <w:spacing w:line="336" w:lineRule="auto"/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</w:pPr>
            <w:r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  <w:t>Ingénieur diplômé des Sciences Informatique</w:t>
            </w:r>
          </w:p>
          <w:p w14:paraId="3C76AF32" w14:textId="2D6D4640" w:rsidR="005D2A91" w:rsidRDefault="005D2A91" w:rsidP="005D2A91">
            <w:pPr>
              <w:tabs>
                <w:tab w:val="left" w:pos="2620"/>
              </w:tabs>
            </w:pPr>
            <w:r>
              <w:rPr>
                <w:rFonts w:ascii="Futura Std Medium" w:eastAsia="+mn-ea" w:hAnsi="Futura Std Medium" w:cs="Futura Medium"/>
                <w:color w:val="28114E"/>
                <w:kern w:val="24"/>
                <w:sz w:val="20"/>
                <w:szCs w:val="18"/>
                <w:lang w:eastAsia="fr-FR"/>
              </w:rPr>
              <w:t>Institut des technologies d’Abidjan (Côte d’Ivoire)</w:t>
            </w:r>
          </w:p>
        </w:tc>
      </w:tr>
      <w:tr w:rsidR="005D2A91" w14:paraId="6A6351EC" w14:textId="77777777" w:rsidTr="00745DB4">
        <w:tc>
          <w:tcPr>
            <w:tcW w:w="10450" w:type="dxa"/>
            <w:vAlign w:val="center"/>
          </w:tcPr>
          <w:p w14:paraId="3164281B" w14:textId="542CCCCE" w:rsidR="005D2A91" w:rsidRDefault="005D2A91" w:rsidP="005D2A91">
            <w:pPr>
              <w:tabs>
                <w:tab w:val="left" w:pos="2620"/>
              </w:tabs>
            </w:pPr>
            <w:r w:rsidRPr="00EE4300"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20</w:t>
            </w:r>
            <w:r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13</w:t>
            </w:r>
          </w:p>
        </w:tc>
      </w:tr>
      <w:tr w:rsidR="005D2A91" w14:paraId="7B4E24E4" w14:textId="77777777" w:rsidTr="00745DB4">
        <w:tc>
          <w:tcPr>
            <w:tcW w:w="10450" w:type="dxa"/>
            <w:vAlign w:val="center"/>
          </w:tcPr>
          <w:p w14:paraId="70EE26A9" w14:textId="55B9E695" w:rsidR="005D2A91" w:rsidRDefault="005D2A91" w:rsidP="005D2A91">
            <w:pPr>
              <w:tabs>
                <w:tab w:val="left" w:pos="2620"/>
              </w:tabs>
            </w:pPr>
            <w:r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  <w:t xml:space="preserve">Licence Professionnelle Option Sciences Informatique </w:t>
            </w:r>
          </w:p>
        </w:tc>
      </w:tr>
      <w:tr w:rsidR="005D2A91" w14:paraId="25757E59" w14:textId="77777777" w:rsidTr="005D2A91">
        <w:tc>
          <w:tcPr>
            <w:tcW w:w="10450" w:type="dxa"/>
          </w:tcPr>
          <w:p w14:paraId="573EF623" w14:textId="57CFC39C" w:rsidR="005D2A91" w:rsidRDefault="005D2A91" w:rsidP="005D2A91">
            <w:pPr>
              <w:tabs>
                <w:tab w:val="left" w:pos="2620"/>
              </w:tabs>
            </w:pPr>
            <w:r>
              <w:rPr>
                <w:rFonts w:ascii="Futura Std Medium" w:eastAsia="+mn-ea" w:hAnsi="Futura Std Medium" w:cs="Futura Medium"/>
                <w:color w:val="28114E"/>
                <w:kern w:val="24"/>
                <w:sz w:val="20"/>
                <w:szCs w:val="18"/>
                <w:lang w:eastAsia="fr-FR"/>
              </w:rPr>
              <w:t>Institut des technologies d’Abidjan (Côte d’Ivoire)</w:t>
            </w:r>
          </w:p>
        </w:tc>
      </w:tr>
      <w:tr w:rsidR="005D2A91" w14:paraId="0C221177" w14:textId="77777777" w:rsidTr="00745DB4">
        <w:tc>
          <w:tcPr>
            <w:tcW w:w="10450" w:type="dxa"/>
            <w:vAlign w:val="center"/>
          </w:tcPr>
          <w:p w14:paraId="7E227CFE" w14:textId="58901D93" w:rsidR="005D2A91" w:rsidRDefault="005D2A91" w:rsidP="005D2A91">
            <w:pPr>
              <w:tabs>
                <w:tab w:val="left" w:pos="2620"/>
              </w:tabs>
            </w:pPr>
            <w:r>
              <w:rPr>
                <w:rFonts w:ascii="Futura Std Medium" w:eastAsia="+mn-ea" w:hAnsi="Futura Std Medium" w:cs="Futura Medium"/>
                <w:b/>
                <w:color w:val="28114E"/>
                <w:kern w:val="24"/>
                <w:sz w:val="20"/>
                <w:szCs w:val="18"/>
                <w:lang w:eastAsia="fr-FR"/>
              </w:rPr>
              <w:t>2012</w:t>
            </w:r>
          </w:p>
        </w:tc>
      </w:tr>
      <w:tr w:rsidR="005D2A91" w14:paraId="04D30C2E" w14:textId="77777777" w:rsidTr="00745DB4">
        <w:tc>
          <w:tcPr>
            <w:tcW w:w="10450" w:type="dxa"/>
            <w:vAlign w:val="center"/>
          </w:tcPr>
          <w:p w14:paraId="2BCB6B71" w14:textId="77777777" w:rsidR="005D2A91" w:rsidRDefault="005D2A91" w:rsidP="005D2A91">
            <w:pPr>
              <w:spacing w:line="336" w:lineRule="auto"/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</w:pPr>
            <w:r>
              <w:rPr>
                <w:rFonts w:ascii="Futura Std ExtraBold" w:eastAsia="+mn-ea" w:hAnsi="Futura Std ExtraBold" w:cs="Futura Medium"/>
                <w:i/>
                <w:color w:val="E60040"/>
                <w:kern w:val="24"/>
                <w:sz w:val="28"/>
                <w:szCs w:val="32"/>
                <w:lang w:eastAsia="fr-FR"/>
              </w:rPr>
              <w:t xml:space="preserve">Licence Brevet de Technicien Supérieur Option Réseau Informatique &amp; Télécommunications </w:t>
            </w:r>
          </w:p>
          <w:p w14:paraId="5A3A2CBC" w14:textId="35E59C21" w:rsidR="005D2A91" w:rsidRDefault="005D2A91" w:rsidP="005D2A91">
            <w:pPr>
              <w:tabs>
                <w:tab w:val="left" w:pos="2620"/>
              </w:tabs>
            </w:pPr>
            <w:r w:rsidRPr="00E54FDE">
              <w:rPr>
                <w:rFonts w:ascii="Futura Std Medium" w:eastAsia="+mn-ea" w:hAnsi="Futura Std Medium" w:cs="Futura Medium"/>
                <w:iCs/>
                <w:color w:val="auto"/>
                <w:kern w:val="24"/>
                <w:sz w:val="20"/>
                <w:szCs w:val="20"/>
                <w:lang w:eastAsia="fr-FR"/>
              </w:rPr>
              <w:t>Ecole Supérieur International Polytechnique Adama Sanogo (Cote d’Ivoire)</w:t>
            </w:r>
          </w:p>
        </w:tc>
      </w:tr>
    </w:tbl>
    <w:p w14:paraId="44F79A1A" w14:textId="77777777" w:rsidR="0074760B" w:rsidRDefault="0074760B" w:rsidP="00524DF7">
      <w:pPr>
        <w:tabs>
          <w:tab w:val="left" w:pos="2620"/>
        </w:tabs>
      </w:pPr>
    </w:p>
    <w:sectPr w:rsidR="0074760B" w:rsidSect="00095B8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093F7" w14:textId="77777777" w:rsidR="009F1BB9" w:rsidRDefault="009F1BB9" w:rsidP="00AB498C">
      <w:r>
        <w:separator/>
      </w:r>
    </w:p>
  </w:endnote>
  <w:endnote w:type="continuationSeparator" w:id="0">
    <w:p w14:paraId="2C940D74" w14:textId="77777777" w:rsidR="009F1BB9" w:rsidRDefault="009F1BB9" w:rsidP="00AB498C">
      <w:r>
        <w:continuationSeparator/>
      </w:r>
    </w:p>
  </w:endnote>
  <w:endnote w:type="continuationNotice" w:id="1">
    <w:p w14:paraId="71545A8A" w14:textId="77777777" w:rsidR="009F1BB9" w:rsidRDefault="009F1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Light">
    <w:altName w:val="Calibri"/>
    <w:charset w:val="00"/>
    <w:family w:val="modern"/>
    <w:notTrueType/>
    <w:pitch w:val="variable"/>
    <w:sig w:usb0="E0000AFF" w:usb1="5200A1FF" w:usb2="0000002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utura">
    <w:altName w:val="Century Gothic"/>
    <w:charset w:val="00"/>
    <w:family w:val="swiss"/>
    <w:pitch w:val="variable"/>
    <w:sig w:usb0="A00002AF" w:usb1="5000214A" w:usb2="00000000" w:usb3="00000000" w:csb0="0000009F" w:csb1="00000000"/>
  </w:font>
  <w:font w:name="DIN Next LT Pro Condensed">
    <w:altName w:val="Calibri"/>
    <w:panose1 w:val="00000000000000000000"/>
    <w:charset w:val="4D"/>
    <w:family w:val="swiss"/>
    <w:notTrueType/>
    <w:pitch w:val="variable"/>
    <w:sig w:usb0="A000002F" w:usb1="5000205B" w:usb2="00000000" w:usb3="00000000" w:csb0="0000009B" w:csb1="00000000"/>
  </w:font>
  <w:font w:name="F">
    <w:altName w:val="Calibri"/>
    <w:charset w:val="00"/>
    <w:family w:val="auto"/>
    <w:pitch w:val="variable"/>
  </w:font>
  <w:font w:name="Futura Std ExtraBold"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Futura Std Heavy">
    <w:altName w:val="Arial"/>
    <w:charset w:val="B1"/>
    <w:family w:val="swiss"/>
    <w:pitch w:val="variable"/>
    <w:sig w:usb0="80000867" w:usb1="00000000" w:usb2="00000000" w:usb3="00000000" w:csb0="000001FB" w:csb1="00000000"/>
  </w:font>
  <w:font w:name="+mn-ea">
    <w:charset w:val="00"/>
    <w:family w:val="roman"/>
    <w:pitch w:val="default"/>
  </w:font>
  <w:font w:name="Inter">
    <w:altName w:val="Calibri"/>
    <w:charset w:val="00"/>
    <w:family w:val="modern"/>
    <w:notTrueType/>
    <w:pitch w:val="variable"/>
    <w:sig w:usb0="E0000AFF" w:usb1="5200A1FF" w:usb2="00000021" w:usb3="00000000" w:csb0="0000019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 (Titres CS)">
    <w:altName w:val="Times New Roman"/>
    <w:panose1 w:val="00000000000000000000"/>
    <w:charset w:val="00"/>
    <w:family w:val="roman"/>
    <w:notTrueType/>
    <w:pitch w:val="default"/>
  </w:font>
  <w:font w:name="Futura Std Extra Bold">
    <w:altName w:val="Century Gothic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758908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C32451" w14:textId="77777777" w:rsidR="0003596A" w:rsidRDefault="0003596A" w:rsidP="000359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120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551A56" w14:textId="77777777" w:rsidR="0003596A" w:rsidRDefault="0003596A" w:rsidP="004A25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Futura Std Extra Bold" w:hAnsi="Futura Std Extra Bold"/>
        <w:b/>
        <w:color w:val="E60040"/>
      </w:rPr>
      <w:id w:val="20389259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25C0A" w14:textId="77777777" w:rsidR="0003596A" w:rsidRPr="00532B4F" w:rsidRDefault="0003596A" w:rsidP="0003596A">
        <w:pPr>
          <w:pStyle w:val="Footer"/>
          <w:framePr w:wrap="none" w:vAnchor="text" w:hAnchor="margin" w:xAlign="right" w:y="1"/>
          <w:rPr>
            <w:rStyle w:val="PageNumber"/>
            <w:rFonts w:ascii="Futura Std Extra Bold" w:hAnsi="Futura Std Extra Bold"/>
            <w:b/>
            <w:color w:val="E60040"/>
          </w:rPr>
        </w:pPr>
        <w:r w:rsidRPr="00532B4F">
          <w:rPr>
            <w:rStyle w:val="PageNumber"/>
            <w:rFonts w:ascii="Futura Std Extra Bold" w:hAnsi="Futura Std Extra Bold"/>
            <w:b/>
            <w:color w:val="E60040"/>
          </w:rPr>
          <w:fldChar w:fldCharType="begin"/>
        </w:r>
        <w:r w:rsidRPr="00532B4F">
          <w:rPr>
            <w:rStyle w:val="PageNumber"/>
            <w:rFonts w:ascii="Futura Std Extra Bold" w:hAnsi="Futura Std Extra Bold"/>
            <w:b/>
            <w:color w:val="E60040"/>
          </w:rPr>
          <w:instrText xml:space="preserve"> PAGE </w:instrText>
        </w:r>
        <w:r w:rsidRPr="00532B4F">
          <w:rPr>
            <w:rStyle w:val="PageNumber"/>
            <w:rFonts w:ascii="Futura Std Extra Bold" w:hAnsi="Futura Std Extra Bold"/>
            <w:b/>
            <w:color w:val="E60040"/>
          </w:rPr>
          <w:fldChar w:fldCharType="separate"/>
        </w:r>
        <w:r w:rsidR="00EC0232">
          <w:rPr>
            <w:rStyle w:val="PageNumber"/>
            <w:rFonts w:ascii="Futura Std Extra Bold" w:hAnsi="Futura Std Extra Bold"/>
            <w:b/>
            <w:noProof/>
            <w:color w:val="E60040"/>
          </w:rPr>
          <w:t>2</w:t>
        </w:r>
        <w:r w:rsidRPr="00532B4F">
          <w:rPr>
            <w:rStyle w:val="PageNumber"/>
            <w:rFonts w:ascii="Futura Std Extra Bold" w:hAnsi="Futura Std Extra Bold"/>
            <w:b/>
            <w:color w:val="E60040"/>
          </w:rPr>
          <w:fldChar w:fldCharType="end"/>
        </w:r>
      </w:p>
    </w:sdtContent>
  </w:sdt>
  <w:p w14:paraId="31003021" w14:textId="38119F02" w:rsidR="00745DB4" w:rsidRPr="00DD244D" w:rsidRDefault="00745DB4" w:rsidP="004A25ED">
    <w:pPr>
      <w:pStyle w:val="Footer"/>
      <w:ind w:right="360"/>
      <w:rPr>
        <w:rStyle w:val="IntenseEmphasis"/>
        <w:rFonts w:ascii="Inter Light" w:hAnsi="Inter Light"/>
        <w:b w:val="0"/>
        <w:iCs/>
        <w:color w:val="767171" w:themeColor="background2" w:themeShade="80"/>
        <w:sz w:val="16"/>
        <w:szCs w:val="16"/>
      </w:rPr>
    </w:pPr>
    <w:r w:rsidRPr="00DD244D">
      <w:rPr>
        <w:rFonts w:ascii="Inter Light" w:hAnsi="Inter Light"/>
        <w:iCs/>
        <w:color w:val="767171" w:themeColor="background2" w:themeShade="80"/>
        <w:sz w:val="16"/>
        <w:szCs w:val="16"/>
      </w:rPr>
      <w:t>Classification C2 – Restreint</w:t>
    </w:r>
  </w:p>
  <w:p w14:paraId="4C71A5ED" w14:textId="5328B6D7" w:rsidR="0003596A" w:rsidRPr="00DD244D" w:rsidRDefault="00476E77" w:rsidP="004A25ED">
    <w:pPr>
      <w:pStyle w:val="Footer"/>
      <w:ind w:right="360"/>
      <w:rPr>
        <w:rStyle w:val="IntenseEmphasis"/>
        <w:rFonts w:ascii="Inter Light" w:hAnsi="Inter Light"/>
        <w:b w:val="0"/>
        <w:iCs/>
        <w:color w:val="767171" w:themeColor="background2" w:themeShade="80"/>
        <w:sz w:val="16"/>
        <w:szCs w:val="16"/>
      </w:rPr>
    </w:pPr>
    <w:r w:rsidRPr="00DD244D">
      <w:rPr>
        <w:rFonts w:ascii="Inter Light" w:hAnsi="Inter Light"/>
        <w:iCs/>
        <w:color w:val="767171" w:themeColor="background2" w:themeShade="80"/>
        <w:sz w:val="16"/>
        <w:szCs w:val="16"/>
      </w:rPr>
      <w:t>Ce document est la propriété de la Société SQLI – Diffusion Contrôlée - Reproduction </w:t>
    </w:r>
    <w:r w:rsidR="001B581D" w:rsidRPr="00DD244D">
      <w:rPr>
        <w:rFonts w:ascii="Inter Light" w:hAnsi="Inter Light"/>
        <w:iCs/>
        <w:color w:val="767171" w:themeColor="background2" w:themeShade="80"/>
        <w:sz w:val="16"/>
        <w:szCs w:val="16"/>
      </w:rPr>
      <w:t xml:space="preserve">Interdite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DB93" w14:textId="77777777" w:rsidR="001B581D" w:rsidRDefault="001B5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4862A" w14:textId="77777777" w:rsidR="009F1BB9" w:rsidRDefault="009F1BB9" w:rsidP="00AB498C">
      <w:r>
        <w:separator/>
      </w:r>
    </w:p>
  </w:footnote>
  <w:footnote w:type="continuationSeparator" w:id="0">
    <w:p w14:paraId="51286D9C" w14:textId="77777777" w:rsidR="009F1BB9" w:rsidRDefault="009F1BB9" w:rsidP="00AB498C">
      <w:r>
        <w:continuationSeparator/>
      </w:r>
    </w:p>
  </w:footnote>
  <w:footnote w:type="continuationNotice" w:id="1">
    <w:p w14:paraId="3CEDF0D2" w14:textId="77777777" w:rsidR="009F1BB9" w:rsidRDefault="009F1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761E7" w14:textId="77777777" w:rsidR="001B581D" w:rsidRDefault="001B5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043E2" w14:textId="77777777" w:rsidR="00421208" w:rsidRDefault="00421208">
    <w:pPr>
      <w:pStyle w:val="Header"/>
    </w:pPr>
    <w:r w:rsidRPr="00EA2702">
      <w:rPr>
        <w:noProof/>
      </w:rPr>
      <w:drawing>
        <wp:anchor distT="0" distB="0" distL="114300" distR="114300" simplePos="0" relativeHeight="251658240" behindDoc="0" locked="0" layoutInCell="1" allowOverlap="1" wp14:anchorId="67EE56B4" wp14:editId="3D8124A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2800" cy="2091600"/>
          <wp:effectExtent l="0" t="0" r="0" b="4445"/>
          <wp:wrapNone/>
          <wp:docPr id="33" name="Image 33">
            <a:extLst xmlns:a="http://schemas.openxmlformats.org/drawingml/2006/main">
              <a:ext uri="{FF2B5EF4-FFF2-40B4-BE49-F238E27FC236}">
                <a16:creationId xmlns:a16="http://schemas.microsoft.com/office/drawing/2014/main" id="{F60347EC-EE34-3C4A-941D-CE81BC737E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F60347EC-EE34-3C4A-941D-CE81BC737E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lum bright="-100000"/>
                    <a:alphaModFix amt="3000"/>
                  </a:blip>
                  <a:srcRect l="17625" t="8494"/>
                  <a:stretch/>
                </pic:blipFill>
                <pic:spPr>
                  <a:xfrm>
                    <a:off x="0" y="0"/>
                    <a:ext cx="1882800" cy="209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D42F9" w14:textId="77777777" w:rsidR="001B581D" w:rsidRDefault="001B5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178B8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71.75pt;height:765.75pt" o:bullet="t">
        <v:imagedata r:id="rId1" o:title="puce-plus"/>
      </v:shape>
    </w:pict>
  </w:numPicBullet>
  <w:abstractNum w:abstractNumId="0" w15:restartNumberingAfterBreak="0">
    <w:nsid w:val="003645AD"/>
    <w:multiLevelType w:val="hybridMultilevel"/>
    <w:tmpl w:val="73EE1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332E"/>
    <w:multiLevelType w:val="hybridMultilevel"/>
    <w:tmpl w:val="32C884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6B57"/>
    <w:multiLevelType w:val="hybridMultilevel"/>
    <w:tmpl w:val="7F1CC938"/>
    <w:lvl w:ilvl="0" w:tplc="16ECCC00">
      <w:numFmt w:val="bullet"/>
      <w:lvlText w:val=""/>
      <w:lvlJc w:val="left"/>
      <w:pPr>
        <w:ind w:left="3228" w:hanging="142"/>
      </w:pPr>
      <w:rPr>
        <w:rFonts w:ascii="Wingdings" w:eastAsia="Wingdings" w:hAnsi="Wingdings" w:cs="Wingdings" w:hint="default"/>
        <w:color w:val="595959"/>
        <w:w w:val="100"/>
        <w:sz w:val="20"/>
        <w:szCs w:val="20"/>
        <w:lang w:val="fr-FR" w:eastAsia="en-US" w:bidi="ar-SA"/>
      </w:rPr>
    </w:lvl>
    <w:lvl w:ilvl="1" w:tplc="C7B4C200">
      <w:numFmt w:val="bullet"/>
      <w:lvlText w:val="•"/>
      <w:lvlJc w:val="left"/>
      <w:pPr>
        <w:ind w:left="3946" w:hanging="142"/>
      </w:pPr>
      <w:rPr>
        <w:rFonts w:hint="default"/>
        <w:lang w:val="fr-FR" w:eastAsia="en-US" w:bidi="ar-SA"/>
      </w:rPr>
    </w:lvl>
    <w:lvl w:ilvl="2" w:tplc="0DD4C4F0">
      <w:numFmt w:val="bullet"/>
      <w:lvlText w:val="•"/>
      <w:lvlJc w:val="left"/>
      <w:pPr>
        <w:ind w:left="4673" w:hanging="142"/>
      </w:pPr>
      <w:rPr>
        <w:rFonts w:hint="default"/>
        <w:lang w:val="fr-FR" w:eastAsia="en-US" w:bidi="ar-SA"/>
      </w:rPr>
    </w:lvl>
    <w:lvl w:ilvl="3" w:tplc="A2008A04">
      <w:numFmt w:val="bullet"/>
      <w:lvlText w:val="•"/>
      <w:lvlJc w:val="left"/>
      <w:pPr>
        <w:ind w:left="5399" w:hanging="142"/>
      </w:pPr>
      <w:rPr>
        <w:rFonts w:hint="default"/>
        <w:lang w:val="fr-FR" w:eastAsia="en-US" w:bidi="ar-SA"/>
      </w:rPr>
    </w:lvl>
    <w:lvl w:ilvl="4" w:tplc="1DC0BB72">
      <w:numFmt w:val="bullet"/>
      <w:lvlText w:val="•"/>
      <w:lvlJc w:val="left"/>
      <w:pPr>
        <w:ind w:left="6126" w:hanging="142"/>
      </w:pPr>
      <w:rPr>
        <w:rFonts w:hint="default"/>
        <w:lang w:val="fr-FR" w:eastAsia="en-US" w:bidi="ar-SA"/>
      </w:rPr>
    </w:lvl>
    <w:lvl w:ilvl="5" w:tplc="9E908554">
      <w:numFmt w:val="bullet"/>
      <w:lvlText w:val="•"/>
      <w:lvlJc w:val="left"/>
      <w:pPr>
        <w:ind w:left="6853" w:hanging="142"/>
      </w:pPr>
      <w:rPr>
        <w:rFonts w:hint="default"/>
        <w:lang w:val="fr-FR" w:eastAsia="en-US" w:bidi="ar-SA"/>
      </w:rPr>
    </w:lvl>
    <w:lvl w:ilvl="6" w:tplc="7C1845CA">
      <w:numFmt w:val="bullet"/>
      <w:lvlText w:val="•"/>
      <w:lvlJc w:val="left"/>
      <w:pPr>
        <w:ind w:left="7579" w:hanging="142"/>
      </w:pPr>
      <w:rPr>
        <w:rFonts w:hint="default"/>
        <w:lang w:val="fr-FR" w:eastAsia="en-US" w:bidi="ar-SA"/>
      </w:rPr>
    </w:lvl>
    <w:lvl w:ilvl="7" w:tplc="E26873F6">
      <w:numFmt w:val="bullet"/>
      <w:lvlText w:val="•"/>
      <w:lvlJc w:val="left"/>
      <w:pPr>
        <w:ind w:left="8306" w:hanging="142"/>
      </w:pPr>
      <w:rPr>
        <w:rFonts w:hint="default"/>
        <w:lang w:val="fr-FR" w:eastAsia="en-US" w:bidi="ar-SA"/>
      </w:rPr>
    </w:lvl>
    <w:lvl w:ilvl="8" w:tplc="2AA6AD72">
      <w:numFmt w:val="bullet"/>
      <w:lvlText w:val="•"/>
      <w:lvlJc w:val="left"/>
      <w:pPr>
        <w:ind w:left="9033" w:hanging="142"/>
      </w:pPr>
      <w:rPr>
        <w:rFonts w:hint="default"/>
        <w:lang w:val="fr-FR" w:eastAsia="en-US" w:bidi="ar-SA"/>
      </w:rPr>
    </w:lvl>
  </w:abstractNum>
  <w:abstractNum w:abstractNumId="3" w15:restartNumberingAfterBreak="0">
    <w:nsid w:val="0D8E27EF"/>
    <w:multiLevelType w:val="hybridMultilevel"/>
    <w:tmpl w:val="99747B3E"/>
    <w:lvl w:ilvl="0" w:tplc="9154EEB0">
      <w:start w:val="7"/>
      <w:numFmt w:val="bullet"/>
      <w:lvlText w:val="-"/>
      <w:lvlJc w:val="left"/>
      <w:pPr>
        <w:ind w:left="720" w:hanging="360"/>
      </w:pPr>
      <w:rPr>
        <w:rFonts w:ascii="Futura Std Medium" w:eastAsia="Times New Roman" w:hAnsi="Futura Std Medium" w:cs="Futura Medium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7EB0"/>
    <w:multiLevelType w:val="hybridMultilevel"/>
    <w:tmpl w:val="1B28178A"/>
    <w:lvl w:ilvl="0" w:tplc="3E22278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w w:val="10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530"/>
    <w:multiLevelType w:val="hybridMultilevel"/>
    <w:tmpl w:val="794CE4C6"/>
    <w:lvl w:ilvl="0" w:tplc="C3F8AB3C">
      <w:numFmt w:val="bullet"/>
      <w:lvlText w:val="•"/>
      <w:lvlJc w:val="left"/>
      <w:pPr>
        <w:ind w:left="106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1B3E"/>
    <w:multiLevelType w:val="hybridMultilevel"/>
    <w:tmpl w:val="994EB0A2"/>
    <w:lvl w:ilvl="0" w:tplc="C3F8AB3C">
      <w:numFmt w:val="bullet"/>
      <w:lvlText w:val="•"/>
      <w:lvlJc w:val="left"/>
      <w:pPr>
        <w:ind w:left="106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24"/>
    <w:multiLevelType w:val="hybridMultilevel"/>
    <w:tmpl w:val="11B6B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74B"/>
    <w:multiLevelType w:val="multilevel"/>
    <w:tmpl w:val="7A825372"/>
    <w:styleLink w:val="WWNum32"/>
    <w:lvl w:ilvl="0">
      <w:start w:val="1"/>
      <w:numFmt w:val="bullet"/>
      <w:pStyle w:val="Titres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vanish w:val="0"/>
        <w:color w:val="auto"/>
        <w:position w:val="0"/>
        <w:sz w:val="40"/>
        <w:szCs w:val="40"/>
        <w:vertAlign w:val="baseline"/>
      </w:rPr>
    </w:lvl>
    <w:lvl w:ilvl="1">
      <w:numFmt w:val="bullet"/>
      <w:lvlText w:val="o"/>
      <w:lvlJc w:val="left"/>
      <w:pPr>
        <w:ind w:left="13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47" w:hanging="360"/>
      </w:pPr>
      <w:rPr>
        <w:rFonts w:ascii="Wingdings" w:hAnsi="Wingdings"/>
      </w:rPr>
    </w:lvl>
  </w:abstractNum>
  <w:abstractNum w:abstractNumId="9" w15:restartNumberingAfterBreak="0">
    <w:nsid w:val="327F6AB5"/>
    <w:multiLevelType w:val="hybridMultilevel"/>
    <w:tmpl w:val="546E7FA8"/>
    <w:lvl w:ilvl="0" w:tplc="5210A07A">
      <w:start w:val="1"/>
      <w:numFmt w:val="bullet"/>
      <w:pStyle w:val="Listecolonnedroite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44546A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  <w:color w:val="FF0000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67857B9"/>
    <w:multiLevelType w:val="hybridMultilevel"/>
    <w:tmpl w:val="5D585246"/>
    <w:lvl w:ilvl="0" w:tplc="C3F8AB3C">
      <w:numFmt w:val="bullet"/>
      <w:lvlText w:val="•"/>
      <w:lvlJc w:val="left"/>
      <w:pPr>
        <w:ind w:left="106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869A6"/>
    <w:multiLevelType w:val="hybridMultilevel"/>
    <w:tmpl w:val="C4A8F3CA"/>
    <w:lvl w:ilvl="0" w:tplc="C3F8AB3C">
      <w:numFmt w:val="bullet"/>
      <w:lvlText w:val="•"/>
      <w:lvlJc w:val="left"/>
      <w:pPr>
        <w:ind w:left="70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4B0A93"/>
    <w:multiLevelType w:val="hybridMultilevel"/>
    <w:tmpl w:val="B6C63D5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39125F"/>
    <w:multiLevelType w:val="hybridMultilevel"/>
    <w:tmpl w:val="01FA1B18"/>
    <w:lvl w:ilvl="0" w:tplc="CB66AF4A">
      <w:numFmt w:val="bullet"/>
      <w:lvlText w:val=""/>
      <w:lvlJc w:val="left"/>
      <w:pPr>
        <w:ind w:left="3446" w:hanging="360"/>
      </w:pPr>
      <w:rPr>
        <w:rFonts w:ascii="Wingdings" w:eastAsia="Wingdings" w:hAnsi="Wingdings" w:cs="Wingdings" w:hint="default"/>
        <w:color w:val="0B2D44"/>
        <w:w w:val="99"/>
        <w:sz w:val="14"/>
        <w:szCs w:val="14"/>
        <w:lang w:val="fr-FR" w:eastAsia="en-US" w:bidi="ar-SA"/>
      </w:rPr>
    </w:lvl>
    <w:lvl w:ilvl="1" w:tplc="4BDA58B8">
      <w:numFmt w:val="bullet"/>
      <w:lvlText w:val="•"/>
      <w:lvlJc w:val="left"/>
      <w:pPr>
        <w:ind w:left="4130" w:hanging="360"/>
      </w:pPr>
      <w:rPr>
        <w:rFonts w:hint="default"/>
        <w:lang w:val="fr-FR" w:eastAsia="en-US" w:bidi="ar-SA"/>
      </w:rPr>
    </w:lvl>
    <w:lvl w:ilvl="2" w:tplc="F2E61278">
      <w:numFmt w:val="bullet"/>
      <w:lvlText w:val="•"/>
      <w:lvlJc w:val="left"/>
      <w:pPr>
        <w:ind w:left="4820" w:hanging="360"/>
      </w:pPr>
      <w:rPr>
        <w:rFonts w:hint="default"/>
        <w:lang w:val="fr-FR" w:eastAsia="en-US" w:bidi="ar-SA"/>
      </w:rPr>
    </w:lvl>
    <w:lvl w:ilvl="3" w:tplc="F23CA35E">
      <w:numFmt w:val="bullet"/>
      <w:lvlText w:val="•"/>
      <w:lvlJc w:val="left"/>
      <w:pPr>
        <w:ind w:left="5511" w:hanging="360"/>
      </w:pPr>
      <w:rPr>
        <w:rFonts w:hint="default"/>
        <w:lang w:val="fr-FR" w:eastAsia="en-US" w:bidi="ar-SA"/>
      </w:rPr>
    </w:lvl>
    <w:lvl w:ilvl="4" w:tplc="CB226AD8">
      <w:numFmt w:val="bullet"/>
      <w:lvlText w:val="•"/>
      <w:lvlJc w:val="left"/>
      <w:pPr>
        <w:ind w:left="6201" w:hanging="360"/>
      </w:pPr>
      <w:rPr>
        <w:rFonts w:hint="default"/>
        <w:lang w:val="fr-FR" w:eastAsia="en-US" w:bidi="ar-SA"/>
      </w:rPr>
    </w:lvl>
    <w:lvl w:ilvl="5" w:tplc="46D49778">
      <w:numFmt w:val="bullet"/>
      <w:lvlText w:val="•"/>
      <w:lvlJc w:val="left"/>
      <w:pPr>
        <w:ind w:left="6892" w:hanging="360"/>
      </w:pPr>
      <w:rPr>
        <w:rFonts w:hint="default"/>
        <w:lang w:val="fr-FR" w:eastAsia="en-US" w:bidi="ar-SA"/>
      </w:rPr>
    </w:lvl>
    <w:lvl w:ilvl="6" w:tplc="4DAC5154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7" w:tplc="8230DA7A">
      <w:numFmt w:val="bullet"/>
      <w:lvlText w:val="•"/>
      <w:lvlJc w:val="left"/>
      <w:pPr>
        <w:ind w:left="8272" w:hanging="360"/>
      </w:pPr>
      <w:rPr>
        <w:rFonts w:hint="default"/>
        <w:lang w:val="fr-FR" w:eastAsia="en-US" w:bidi="ar-SA"/>
      </w:rPr>
    </w:lvl>
    <w:lvl w:ilvl="8" w:tplc="3B64B90A">
      <w:numFmt w:val="bullet"/>
      <w:lvlText w:val="•"/>
      <w:lvlJc w:val="left"/>
      <w:pPr>
        <w:ind w:left="8963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4AAD0FFC"/>
    <w:multiLevelType w:val="hybridMultilevel"/>
    <w:tmpl w:val="033EA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54351"/>
    <w:multiLevelType w:val="hybridMultilevel"/>
    <w:tmpl w:val="6332EE3C"/>
    <w:lvl w:ilvl="0" w:tplc="ADB6C738">
      <w:start w:val="20"/>
      <w:numFmt w:val="bullet"/>
      <w:lvlText w:val="-"/>
      <w:lvlJc w:val="left"/>
      <w:pPr>
        <w:ind w:left="720" w:hanging="360"/>
      </w:pPr>
      <w:rPr>
        <w:rFonts w:ascii="Inter Light" w:eastAsia="Lucida Sans Unicode" w:hAnsi="Inter Light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F766F"/>
    <w:multiLevelType w:val="hybridMultilevel"/>
    <w:tmpl w:val="AF9C92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D19D1"/>
    <w:multiLevelType w:val="hybridMultilevel"/>
    <w:tmpl w:val="5F221058"/>
    <w:lvl w:ilvl="0" w:tplc="C3F8AB3C">
      <w:numFmt w:val="bullet"/>
      <w:lvlText w:val="•"/>
      <w:lvlJc w:val="left"/>
      <w:pPr>
        <w:ind w:left="142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1C05B9"/>
    <w:multiLevelType w:val="multilevel"/>
    <w:tmpl w:val="C246789A"/>
    <w:styleLink w:val="WWNum28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color w:val="A97024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5F3827CB"/>
    <w:multiLevelType w:val="hybridMultilevel"/>
    <w:tmpl w:val="947A6F38"/>
    <w:lvl w:ilvl="0" w:tplc="C3F8AB3C">
      <w:numFmt w:val="bullet"/>
      <w:lvlText w:val="•"/>
      <w:lvlJc w:val="left"/>
      <w:pPr>
        <w:ind w:left="708" w:hanging="708"/>
      </w:pPr>
      <w:rPr>
        <w:rFonts w:ascii="Futura Std Medium" w:eastAsiaTheme="minorEastAsia" w:hAnsi="Futura Std Medium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2F3B50"/>
    <w:multiLevelType w:val="hybridMultilevel"/>
    <w:tmpl w:val="7018C586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b/>
        <w:bCs/>
        <w:color w:val="FF0000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0B30C04"/>
    <w:multiLevelType w:val="hybridMultilevel"/>
    <w:tmpl w:val="53683D7A"/>
    <w:lvl w:ilvl="0" w:tplc="D0C498B8">
      <w:numFmt w:val="bullet"/>
      <w:lvlText w:val=""/>
      <w:lvlJc w:val="left"/>
      <w:pPr>
        <w:ind w:left="3228" w:hanging="142"/>
      </w:pPr>
      <w:rPr>
        <w:rFonts w:ascii="Wingdings" w:eastAsia="Wingdings" w:hAnsi="Wingdings" w:cs="Wingdings" w:hint="default"/>
        <w:color w:val="595959"/>
        <w:w w:val="100"/>
        <w:sz w:val="20"/>
        <w:szCs w:val="20"/>
        <w:lang w:val="fr-FR" w:eastAsia="en-US" w:bidi="ar-SA"/>
      </w:rPr>
    </w:lvl>
    <w:lvl w:ilvl="1" w:tplc="3E441198">
      <w:numFmt w:val="bullet"/>
      <w:lvlText w:val="•"/>
      <w:lvlJc w:val="left"/>
      <w:pPr>
        <w:ind w:left="3946" w:hanging="142"/>
      </w:pPr>
      <w:rPr>
        <w:rFonts w:hint="default"/>
        <w:lang w:val="fr-FR" w:eastAsia="en-US" w:bidi="ar-SA"/>
      </w:rPr>
    </w:lvl>
    <w:lvl w:ilvl="2" w:tplc="730AE75C">
      <w:numFmt w:val="bullet"/>
      <w:lvlText w:val="•"/>
      <w:lvlJc w:val="left"/>
      <w:pPr>
        <w:ind w:left="4672" w:hanging="142"/>
      </w:pPr>
      <w:rPr>
        <w:rFonts w:hint="default"/>
        <w:lang w:val="fr-FR" w:eastAsia="en-US" w:bidi="ar-SA"/>
      </w:rPr>
    </w:lvl>
    <w:lvl w:ilvl="3" w:tplc="7C44B21C">
      <w:numFmt w:val="bullet"/>
      <w:lvlText w:val="•"/>
      <w:lvlJc w:val="left"/>
      <w:pPr>
        <w:ind w:left="5399" w:hanging="142"/>
      </w:pPr>
      <w:rPr>
        <w:rFonts w:hint="default"/>
        <w:lang w:val="fr-FR" w:eastAsia="en-US" w:bidi="ar-SA"/>
      </w:rPr>
    </w:lvl>
    <w:lvl w:ilvl="4" w:tplc="4B8829B8">
      <w:numFmt w:val="bullet"/>
      <w:lvlText w:val="•"/>
      <w:lvlJc w:val="left"/>
      <w:pPr>
        <w:ind w:left="6125" w:hanging="142"/>
      </w:pPr>
      <w:rPr>
        <w:rFonts w:hint="default"/>
        <w:lang w:val="fr-FR" w:eastAsia="en-US" w:bidi="ar-SA"/>
      </w:rPr>
    </w:lvl>
    <w:lvl w:ilvl="5" w:tplc="FE34B8A0">
      <w:numFmt w:val="bullet"/>
      <w:lvlText w:val="•"/>
      <w:lvlJc w:val="left"/>
      <w:pPr>
        <w:ind w:left="6851" w:hanging="142"/>
      </w:pPr>
      <w:rPr>
        <w:rFonts w:hint="default"/>
        <w:lang w:val="fr-FR" w:eastAsia="en-US" w:bidi="ar-SA"/>
      </w:rPr>
    </w:lvl>
    <w:lvl w:ilvl="6" w:tplc="44329B10">
      <w:numFmt w:val="bullet"/>
      <w:lvlText w:val="•"/>
      <w:lvlJc w:val="left"/>
      <w:pPr>
        <w:ind w:left="7578" w:hanging="142"/>
      </w:pPr>
      <w:rPr>
        <w:rFonts w:hint="default"/>
        <w:lang w:val="fr-FR" w:eastAsia="en-US" w:bidi="ar-SA"/>
      </w:rPr>
    </w:lvl>
    <w:lvl w:ilvl="7" w:tplc="49469418">
      <w:numFmt w:val="bullet"/>
      <w:lvlText w:val="•"/>
      <w:lvlJc w:val="left"/>
      <w:pPr>
        <w:ind w:left="8304" w:hanging="142"/>
      </w:pPr>
      <w:rPr>
        <w:rFonts w:hint="default"/>
        <w:lang w:val="fr-FR" w:eastAsia="en-US" w:bidi="ar-SA"/>
      </w:rPr>
    </w:lvl>
    <w:lvl w:ilvl="8" w:tplc="F14CA8EC">
      <w:numFmt w:val="bullet"/>
      <w:lvlText w:val="•"/>
      <w:lvlJc w:val="left"/>
      <w:pPr>
        <w:ind w:left="9030" w:hanging="142"/>
      </w:pPr>
      <w:rPr>
        <w:rFonts w:hint="default"/>
        <w:lang w:val="fr-FR" w:eastAsia="en-US" w:bidi="ar-SA"/>
      </w:rPr>
    </w:lvl>
  </w:abstractNum>
  <w:abstractNum w:abstractNumId="22" w15:restartNumberingAfterBreak="0">
    <w:nsid w:val="61054B5A"/>
    <w:multiLevelType w:val="hybridMultilevel"/>
    <w:tmpl w:val="A5CC295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535855"/>
    <w:multiLevelType w:val="hybridMultilevel"/>
    <w:tmpl w:val="66706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E4086"/>
    <w:multiLevelType w:val="hybridMultilevel"/>
    <w:tmpl w:val="33FC9C7A"/>
    <w:lvl w:ilvl="0" w:tplc="72CC87B2">
      <w:numFmt w:val="bullet"/>
      <w:lvlText w:val=""/>
      <w:lvlJc w:val="left"/>
      <w:pPr>
        <w:ind w:left="3358" w:hanging="142"/>
      </w:pPr>
      <w:rPr>
        <w:rFonts w:hint="default"/>
        <w:w w:val="100"/>
        <w:lang w:val="fr-FR" w:eastAsia="en-US" w:bidi="ar-SA"/>
      </w:rPr>
    </w:lvl>
    <w:lvl w:ilvl="1" w:tplc="52F8469E">
      <w:numFmt w:val="bullet"/>
      <w:lvlText w:val=""/>
      <w:lvlJc w:val="left"/>
      <w:pPr>
        <w:ind w:left="3936" w:hanging="360"/>
      </w:pPr>
      <w:rPr>
        <w:rFonts w:ascii="Wingdings" w:eastAsia="Wingdings" w:hAnsi="Wingdings" w:cs="Wingdings" w:hint="default"/>
        <w:color w:val="0B2D44"/>
        <w:w w:val="99"/>
        <w:sz w:val="14"/>
        <w:szCs w:val="14"/>
        <w:lang w:val="fr-FR" w:eastAsia="en-US" w:bidi="ar-SA"/>
      </w:rPr>
    </w:lvl>
    <w:lvl w:ilvl="2" w:tplc="727EE77E">
      <w:numFmt w:val="bullet"/>
      <w:lvlText w:val="•"/>
      <w:lvlJc w:val="left"/>
      <w:pPr>
        <w:ind w:left="4711" w:hanging="360"/>
      </w:pPr>
      <w:rPr>
        <w:rFonts w:hint="default"/>
        <w:lang w:val="fr-FR" w:eastAsia="en-US" w:bidi="ar-SA"/>
      </w:rPr>
    </w:lvl>
    <w:lvl w:ilvl="3" w:tplc="5ED46606">
      <w:numFmt w:val="bullet"/>
      <w:lvlText w:val="•"/>
      <w:lvlJc w:val="left"/>
      <w:pPr>
        <w:ind w:left="5482" w:hanging="360"/>
      </w:pPr>
      <w:rPr>
        <w:rFonts w:hint="default"/>
        <w:lang w:val="fr-FR" w:eastAsia="en-US" w:bidi="ar-SA"/>
      </w:rPr>
    </w:lvl>
    <w:lvl w:ilvl="4" w:tplc="582ADD3C">
      <w:numFmt w:val="bullet"/>
      <w:lvlText w:val="•"/>
      <w:lvlJc w:val="left"/>
      <w:pPr>
        <w:ind w:left="6253" w:hanging="360"/>
      </w:pPr>
      <w:rPr>
        <w:rFonts w:hint="default"/>
        <w:lang w:val="fr-FR" w:eastAsia="en-US" w:bidi="ar-SA"/>
      </w:rPr>
    </w:lvl>
    <w:lvl w:ilvl="5" w:tplc="DA882060">
      <w:numFmt w:val="bullet"/>
      <w:lvlText w:val="•"/>
      <w:lvlJc w:val="left"/>
      <w:pPr>
        <w:ind w:left="7024" w:hanging="360"/>
      </w:pPr>
      <w:rPr>
        <w:rFonts w:hint="default"/>
        <w:lang w:val="fr-FR" w:eastAsia="en-US" w:bidi="ar-SA"/>
      </w:rPr>
    </w:lvl>
    <w:lvl w:ilvl="6" w:tplc="8424E20E">
      <w:numFmt w:val="bullet"/>
      <w:lvlText w:val="•"/>
      <w:lvlJc w:val="left"/>
      <w:pPr>
        <w:ind w:left="7795" w:hanging="360"/>
      </w:pPr>
      <w:rPr>
        <w:rFonts w:hint="default"/>
        <w:lang w:val="fr-FR" w:eastAsia="en-US" w:bidi="ar-SA"/>
      </w:rPr>
    </w:lvl>
    <w:lvl w:ilvl="7" w:tplc="B1E073F0">
      <w:numFmt w:val="bullet"/>
      <w:lvlText w:val="•"/>
      <w:lvlJc w:val="left"/>
      <w:pPr>
        <w:ind w:left="8566" w:hanging="360"/>
      </w:pPr>
      <w:rPr>
        <w:rFonts w:hint="default"/>
        <w:lang w:val="fr-FR" w:eastAsia="en-US" w:bidi="ar-SA"/>
      </w:rPr>
    </w:lvl>
    <w:lvl w:ilvl="8" w:tplc="1EE24474">
      <w:numFmt w:val="bullet"/>
      <w:lvlText w:val="•"/>
      <w:lvlJc w:val="left"/>
      <w:pPr>
        <w:ind w:left="9337" w:hanging="360"/>
      </w:pPr>
      <w:rPr>
        <w:rFonts w:hint="default"/>
        <w:lang w:val="fr-FR" w:eastAsia="en-US" w:bidi="ar-SA"/>
      </w:rPr>
    </w:lvl>
  </w:abstractNum>
  <w:abstractNum w:abstractNumId="25" w15:restartNumberingAfterBreak="0">
    <w:nsid w:val="7CAC202C"/>
    <w:multiLevelType w:val="hybridMultilevel"/>
    <w:tmpl w:val="D24C3BD8"/>
    <w:lvl w:ilvl="0" w:tplc="803E3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49094">
    <w:abstractNumId w:val="0"/>
  </w:num>
  <w:num w:numId="2" w16cid:durableId="1911573206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3" w16cid:durableId="229584382">
    <w:abstractNumId w:val="8"/>
  </w:num>
  <w:num w:numId="4" w16cid:durableId="878128548">
    <w:abstractNumId w:val="18"/>
  </w:num>
  <w:num w:numId="5" w16cid:durableId="2119793196">
    <w:abstractNumId w:val="18"/>
    <w:lvlOverride w:ilvl="0">
      <w:lvl w:ilvl="0">
        <w:numFmt w:val="bullet"/>
        <w:lvlText w:val=""/>
        <w:lvlJc w:val="left"/>
        <w:pPr>
          <w:ind w:left="360" w:hanging="360"/>
        </w:pPr>
        <w:rPr>
          <w:rFonts w:ascii="Wingdings" w:hAnsi="Wingdings"/>
          <w:color w:val="53BFEB"/>
          <w:sz w:val="20"/>
        </w:rPr>
      </w:lvl>
    </w:lvlOverride>
  </w:num>
  <w:num w:numId="6" w16cid:durableId="928781493">
    <w:abstractNumId w:val="22"/>
  </w:num>
  <w:num w:numId="7" w16cid:durableId="1214079245">
    <w:abstractNumId w:val="12"/>
  </w:num>
  <w:num w:numId="8" w16cid:durableId="1203906510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9" w16cid:durableId="1168522012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10" w16cid:durableId="2093549259">
    <w:abstractNumId w:val="9"/>
  </w:num>
  <w:num w:numId="11" w16cid:durableId="778377529">
    <w:abstractNumId w:val="9"/>
  </w:num>
  <w:num w:numId="12" w16cid:durableId="1460104291">
    <w:abstractNumId w:val="10"/>
  </w:num>
  <w:num w:numId="13" w16cid:durableId="778523557">
    <w:abstractNumId w:val="17"/>
  </w:num>
  <w:num w:numId="14" w16cid:durableId="2068530661">
    <w:abstractNumId w:val="11"/>
  </w:num>
  <w:num w:numId="15" w16cid:durableId="1124468079">
    <w:abstractNumId w:val="5"/>
  </w:num>
  <w:num w:numId="16" w16cid:durableId="1313369255">
    <w:abstractNumId w:val="6"/>
  </w:num>
  <w:num w:numId="17" w16cid:durableId="1828083662">
    <w:abstractNumId w:val="25"/>
  </w:num>
  <w:num w:numId="18" w16cid:durableId="1726761208">
    <w:abstractNumId w:val="19"/>
  </w:num>
  <w:num w:numId="19" w16cid:durableId="501820385">
    <w:abstractNumId w:val="9"/>
  </w:num>
  <w:num w:numId="20" w16cid:durableId="1535271593">
    <w:abstractNumId w:val="9"/>
  </w:num>
  <w:num w:numId="21" w16cid:durableId="1595043371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22" w16cid:durableId="1990792602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23" w16cid:durableId="1999458122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24" w16cid:durableId="1383285190">
    <w:abstractNumId w:val="16"/>
  </w:num>
  <w:num w:numId="25" w16cid:durableId="541868659">
    <w:abstractNumId w:val="7"/>
  </w:num>
  <w:num w:numId="26" w16cid:durableId="1909345401">
    <w:abstractNumId w:val="8"/>
    <w:lvlOverride w:ilvl="0">
      <w:lvl w:ilvl="0">
        <w:start w:val="1"/>
        <w:numFmt w:val="bullet"/>
        <w:pStyle w:val="Titres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b/>
          <w:i w:val="0"/>
          <w:strike w:val="0"/>
          <w:dstrike w:val="0"/>
          <w:vanish w:val="0"/>
          <w:color w:val="auto"/>
          <w:position w:val="0"/>
          <w:sz w:val="48"/>
          <w:szCs w:val="48"/>
          <w:vertAlign w:val="baseline"/>
        </w:rPr>
      </w:lvl>
    </w:lvlOverride>
  </w:num>
  <w:num w:numId="27" w16cid:durableId="904027901">
    <w:abstractNumId w:val="23"/>
  </w:num>
  <w:num w:numId="28" w16cid:durableId="1646661412">
    <w:abstractNumId w:val="24"/>
  </w:num>
  <w:num w:numId="29" w16cid:durableId="768545569">
    <w:abstractNumId w:val="4"/>
  </w:num>
  <w:num w:numId="30" w16cid:durableId="1465810191">
    <w:abstractNumId w:val="14"/>
  </w:num>
  <w:num w:numId="31" w16cid:durableId="460923457">
    <w:abstractNumId w:val="15"/>
  </w:num>
  <w:num w:numId="32" w16cid:durableId="940646491">
    <w:abstractNumId w:val="13"/>
  </w:num>
  <w:num w:numId="33" w16cid:durableId="2117626792">
    <w:abstractNumId w:val="2"/>
  </w:num>
  <w:num w:numId="34" w16cid:durableId="486286738">
    <w:abstractNumId w:val="21"/>
  </w:num>
  <w:num w:numId="35" w16cid:durableId="176190268">
    <w:abstractNumId w:val="22"/>
  </w:num>
  <w:num w:numId="36" w16cid:durableId="670569573">
    <w:abstractNumId w:val="1"/>
  </w:num>
  <w:num w:numId="37" w16cid:durableId="365183090">
    <w:abstractNumId w:val="20"/>
  </w:num>
  <w:num w:numId="38" w16cid:durableId="150288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3F5"/>
    <w:rsid w:val="00004E0C"/>
    <w:rsid w:val="0001158C"/>
    <w:rsid w:val="00013086"/>
    <w:rsid w:val="00014EF4"/>
    <w:rsid w:val="000155B4"/>
    <w:rsid w:val="00016A8F"/>
    <w:rsid w:val="00021565"/>
    <w:rsid w:val="00021DCA"/>
    <w:rsid w:val="00024D04"/>
    <w:rsid w:val="0002760B"/>
    <w:rsid w:val="00033AB5"/>
    <w:rsid w:val="00033D0C"/>
    <w:rsid w:val="00033DA0"/>
    <w:rsid w:val="00034CAD"/>
    <w:rsid w:val="0003596A"/>
    <w:rsid w:val="000446FD"/>
    <w:rsid w:val="00046891"/>
    <w:rsid w:val="00047B9A"/>
    <w:rsid w:val="00050374"/>
    <w:rsid w:val="00054EEC"/>
    <w:rsid w:val="00055B28"/>
    <w:rsid w:val="00060464"/>
    <w:rsid w:val="00061450"/>
    <w:rsid w:val="00062F4B"/>
    <w:rsid w:val="0006480E"/>
    <w:rsid w:val="00066DE1"/>
    <w:rsid w:val="0006795D"/>
    <w:rsid w:val="00067E4C"/>
    <w:rsid w:val="00070482"/>
    <w:rsid w:val="000722A6"/>
    <w:rsid w:val="000741B9"/>
    <w:rsid w:val="00074AEA"/>
    <w:rsid w:val="000766D1"/>
    <w:rsid w:val="00085EEF"/>
    <w:rsid w:val="000914B2"/>
    <w:rsid w:val="00092BAF"/>
    <w:rsid w:val="000936FD"/>
    <w:rsid w:val="0009393A"/>
    <w:rsid w:val="00095B87"/>
    <w:rsid w:val="0009694E"/>
    <w:rsid w:val="000A0DE6"/>
    <w:rsid w:val="000A10A4"/>
    <w:rsid w:val="000A3F00"/>
    <w:rsid w:val="000A6441"/>
    <w:rsid w:val="000A72AE"/>
    <w:rsid w:val="000A7A2D"/>
    <w:rsid w:val="000B022A"/>
    <w:rsid w:val="000B292A"/>
    <w:rsid w:val="000B547E"/>
    <w:rsid w:val="000C3892"/>
    <w:rsid w:val="000C47E4"/>
    <w:rsid w:val="000C78C2"/>
    <w:rsid w:val="000D0B54"/>
    <w:rsid w:val="000D23E1"/>
    <w:rsid w:val="000D297D"/>
    <w:rsid w:val="000E260B"/>
    <w:rsid w:val="000E33F5"/>
    <w:rsid w:val="000F0C6B"/>
    <w:rsid w:val="000F3813"/>
    <w:rsid w:val="000F6A0C"/>
    <w:rsid w:val="0010046C"/>
    <w:rsid w:val="001022E0"/>
    <w:rsid w:val="00102FB6"/>
    <w:rsid w:val="001050B1"/>
    <w:rsid w:val="00107EC8"/>
    <w:rsid w:val="00112F36"/>
    <w:rsid w:val="00115702"/>
    <w:rsid w:val="00120584"/>
    <w:rsid w:val="0012113B"/>
    <w:rsid w:val="00123945"/>
    <w:rsid w:val="0012658F"/>
    <w:rsid w:val="00126F3A"/>
    <w:rsid w:val="00130F78"/>
    <w:rsid w:val="00132E83"/>
    <w:rsid w:val="00135272"/>
    <w:rsid w:val="0013581C"/>
    <w:rsid w:val="00143C03"/>
    <w:rsid w:val="00145190"/>
    <w:rsid w:val="00145BB2"/>
    <w:rsid w:val="00146036"/>
    <w:rsid w:val="00152DC2"/>
    <w:rsid w:val="0015346E"/>
    <w:rsid w:val="00155990"/>
    <w:rsid w:val="00157492"/>
    <w:rsid w:val="00167B36"/>
    <w:rsid w:val="001718D6"/>
    <w:rsid w:val="00171E83"/>
    <w:rsid w:val="001721ED"/>
    <w:rsid w:val="001761C3"/>
    <w:rsid w:val="00176A9B"/>
    <w:rsid w:val="0019427B"/>
    <w:rsid w:val="00194956"/>
    <w:rsid w:val="001B00C5"/>
    <w:rsid w:val="001B581D"/>
    <w:rsid w:val="001B5E4F"/>
    <w:rsid w:val="001C1328"/>
    <w:rsid w:val="001C392D"/>
    <w:rsid w:val="001D13B3"/>
    <w:rsid w:val="001D3155"/>
    <w:rsid w:val="001D4471"/>
    <w:rsid w:val="001D4554"/>
    <w:rsid w:val="001D769A"/>
    <w:rsid w:val="001E5326"/>
    <w:rsid w:val="001F1254"/>
    <w:rsid w:val="001F6476"/>
    <w:rsid w:val="00202139"/>
    <w:rsid w:val="002059FF"/>
    <w:rsid w:val="00206BE6"/>
    <w:rsid w:val="00212320"/>
    <w:rsid w:val="00212FCA"/>
    <w:rsid w:val="00214261"/>
    <w:rsid w:val="0021469D"/>
    <w:rsid w:val="00214FF5"/>
    <w:rsid w:val="002151B9"/>
    <w:rsid w:val="00217CA9"/>
    <w:rsid w:val="00217D79"/>
    <w:rsid w:val="00221E01"/>
    <w:rsid w:val="00223053"/>
    <w:rsid w:val="002230F3"/>
    <w:rsid w:val="002231A5"/>
    <w:rsid w:val="00223D2A"/>
    <w:rsid w:val="002240FD"/>
    <w:rsid w:val="00224B77"/>
    <w:rsid w:val="002268EA"/>
    <w:rsid w:val="002300E9"/>
    <w:rsid w:val="00231ACE"/>
    <w:rsid w:val="00231C7D"/>
    <w:rsid w:val="00232856"/>
    <w:rsid w:val="00237906"/>
    <w:rsid w:val="002404BC"/>
    <w:rsid w:val="00242806"/>
    <w:rsid w:val="0024475F"/>
    <w:rsid w:val="00245289"/>
    <w:rsid w:val="00251A9D"/>
    <w:rsid w:val="002545C4"/>
    <w:rsid w:val="002567A8"/>
    <w:rsid w:val="0026273B"/>
    <w:rsid w:val="0026376B"/>
    <w:rsid w:val="00270528"/>
    <w:rsid w:val="00280AEC"/>
    <w:rsid w:val="00285F3A"/>
    <w:rsid w:val="002869AA"/>
    <w:rsid w:val="00287461"/>
    <w:rsid w:val="002926B8"/>
    <w:rsid w:val="0029670C"/>
    <w:rsid w:val="002A0A4D"/>
    <w:rsid w:val="002A3641"/>
    <w:rsid w:val="002A3BEF"/>
    <w:rsid w:val="002B1057"/>
    <w:rsid w:val="002B1733"/>
    <w:rsid w:val="002B7C75"/>
    <w:rsid w:val="002C1E87"/>
    <w:rsid w:val="002C1FDE"/>
    <w:rsid w:val="002C303D"/>
    <w:rsid w:val="002C48EF"/>
    <w:rsid w:val="002C6450"/>
    <w:rsid w:val="002C749E"/>
    <w:rsid w:val="002D66AA"/>
    <w:rsid w:val="002D679F"/>
    <w:rsid w:val="002E1274"/>
    <w:rsid w:val="002E73C9"/>
    <w:rsid w:val="002E7B8D"/>
    <w:rsid w:val="002F0AD3"/>
    <w:rsid w:val="002F2823"/>
    <w:rsid w:val="002F2D33"/>
    <w:rsid w:val="002F38B7"/>
    <w:rsid w:val="002F718B"/>
    <w:rsid w:val="00302567"/>
    <w:rsid w:val="0030292E"/>
    <w:rsid w:val="003113A7"/>
    <w:rsid w:val="00311B8D"/>
    <w:rsid w:val="00312E37"/>
    <w:rsid w:val="003151EC"/>
    <w:rsid w:val="003162EC"/>
    <w:rsid w:val="0032530C"/>
    <w:rsid w:val="003254AF"/>
    <w:rsid w:val="00326159"/>
    <w:rsid w:val="00330DBE"/>
    <w:rsid w:val="0033146E"/>
    <w:rsid w:val="003321D2"/>
    <w:rsid w:val="003350B8"/>
    <w:rsid w:val="0033732B"/>
    <w:rsid w:val="00337F65"/>
    <w:rsid w:val="00340BFA"/>
    <w:rsid w:val="00342702"/>
    <w:rsid w:val="00344565"/>
    <w:rsid w:val="003533D2"/>
    <w:rsid w:val="00353511"/>
    <w:rsid w:val="00354ABB"/>
    <w:rsid w:val="00361B95"/>
    <w:rsid w:val="00363194"/>
    <w:rsid w:val="0036454B"/>
    <w:rsid w:val="0036645F"/>
    <w:rsid w:val="00370774"/>
    <w:rsid w:val="003721DA"/>
    <w:rsid w:val="00372B2F"/>
    <w:rsid w:val="00375099"/>
    <w:rsid w:val="003758E3"/>
    <w:rsid w:val="00382C19"/>
    <w:rsid w:val="0038688C"/>
    <w:rsid w:val="003871D9"/>
    <w:rsid w:val="00390CF7"/>
    <w:rsid w:val="00393E97"/>
    <w:rsid w:val="003941CB"/>
    <w:rsid w:val="0039752E"/>
    <w:rsid w:val="003A0045"/>
    <w:rsid w:val="003A1058"/>
    <w:rsid w:val="003A1F4C"/>
    <w:rsid w:val="003A297D"/>
    <w:rsid w:val="003A2AF0"/>
    <w:rsid w:val="003A36BC"/>
    <w:rsid w:val="003A6119"/>
    <w:rsid w:val="003B0959"/>
    <w:rsid w:val="003B513C"/>
    <w:rsid w:val="003B6B13"/>
    <w:rsid w:val="003C6B5E"/>
    <w:rsid w:val="003C769C"/>
    <w:rsid w:val="003C7AA6"/>
    <w:rsid w:val="003E0076"/>
    <w:rsid w:val="003E307F"/>
    <w:rsid w:val="003E6011"/>
    <w:rsid w:val="003E7A38"/>
    <w:rsid w:val="003F03BC"/>
    <w:rsid w:val="003F2CAE"/>
    <w:rsid w:val="003F3DA4"/>
    <w:rsid w:val="003F3EB7"/>
    <w:rsid w:val="003F3FE6"/>
    <w:rsid w:val="003F6137"/>
    <w:rsid w:val="003F7C17"/>
    <w:rsid w:val="0040068A"/>
    <w:rsid w:val="0040165F"/>
    <w:rsid w:val="00406D39"/>
    <w:rsid w:val="0041325A"/>
    <w:rsid w:val="0041391D"/>
    <w:rsid w:val="00417AAA"/>
    <w:rsid w:val="00421208"/>
    <w:rsid w:val="00422310"/>
    <w:rsid w:val="004227AA"/>
    <w:rsid w:val="0042323C"/>
    <w:rsid w:val="00427BA9"/>
    <w:rsid w:val="0043771D"/>
    <w:rsid w:val="00450FAE"/>
    <w:rsid w:val="00451BE4"/>
    <w:rsid w:val="004531A6"/>
    <w:rsid w:val="00457BD9"/>
    <w:rsid w:val="004606CD"/>
    <w:rsid w:val="00460D4E"/>
    <w:rsid w:val="0046189C"/>
    <w:rsid w:val="00467B4B"/>
    <w:rsid w:val="00471FFF"/>
    <w:rsid w:val="00472059"/>
    <w:rsid w:val="004747DC"/>
    <w:rsid w:val="00474BEE"/>
    <w:rsid w:val="0047570F"/>
    <w:rsid w:val="00476E77"/>
    <w:rsid w:val="00480445"/>
    <w:rsid w:val="00480E01"/>
    <w:rsid w:val="0048521E"/>
    <w:rsid w:val="0048668A"/>
    <w:rsid w:val="004931C7"/>
    <w:rsid w:val="00494542"/>
    <w:rsid w:val="004A2130"/>
    <w:rsid w:val="004A25ED"/>
    <w:rsid w:val="004A495B"/>
    <w:rsid w:val="004A5088"/>
    <w:rsid w:val="004A5445"/>
    <w:rsid w:val="004A67E6"/>
    <w:rsid w:val="004A7EC0"/>
    <w:rsid w:val="004B795C"/>
    <w:rsid w:val="004C0C66"/>
    <w:rsid w:val="004C2BEB"/>
    <w:rsid w:val="004C4F3D"/>
    <w:rsid w:val="004C5D30"/>
    <w:rsid w:val="004C6656"/>
    <w:rsid w:val="004D054D"/>
    <w:rsid w:val="004D0D50"/>
    <w:rsid w:val="004D2786"/>
    <w:rsid w:val="004D65AF"/>
    <w:rsid w:val="004E298C"/>
    <w:rsid w:val="004E2B5C"/>
    <w:rsid w:val="004F0635"/>
    <w:rsid w:val="004F08EC"/>
    <w:rsid w:val="004F2732"/>
    <w:rsid w:val="004F3CFE"/>
    <w:rsid w:val="004F6F9E"/>
    <w:rsid w:val="004F7331"/>
    <w:rsid w:val="004F7AB2"/>
    <w:rsid w:val="005050BA"/>
    <w:rsid w:val="005062A9"/>
    <w:rsid w:val="00512DD2"/>
    <w:rsid w:val="005131DB"/>
    <w:rsid w:val="00514A7F"/>
    <w:rsid w:val="0051525C"/>
    <w:rsid w:val="005155AE"/>
    <w:rsid w:val="00516368"/>
    <w:rsid w:val="00516DFE"/>
    <w:rsid w:val="00521AB6"/>
    <w:rsid w:val="00522F83"/>
    <w:rsid w:val="0052452D"/>
    <w:rsid w:val="00524DF7"/>
    <w:rsid w:val="0052513B"/>
    <w:rsid w:val="00525D7A"/>
    <w:rsid w:val="00530FC5"/>
    <w:rsid w:val="00532B4F"/>
    <w:rsid w:val="00532C7F"/>
    <w:rsid w:val="00533AF4"/>
    <w:rsid w:val="00534E0B"/>
    <w:rsid w:val="005350B0"/>
    <w:rsid w:val="005373DC"/>
    <w:rsid w:val="00540A8C"/>
    <w:rsid w:val="005417F5"/>
    <w:rsid w:val="00541828"/>
    <w:rsid w:val="005428B5"/>
    <w:rsid w:val="00547A43"/>
    <w:rsid w:val="005519BD"/>
    <w:rsid w:val="0055248F"/>
    <w:rsid w:val="0055610C"/>
    <w:rsid w:val="00557B2D"/>
    <w:rsid w:val="0056036D"/>
    <w:rsid w:val="0056312D"/>
    <w:rsid w:val="00565927"/>
    <w:rsid w:val="005660AA"/>
    <w:rsid w:val="00567321"/>
    <w:rsid w:val="00570FD9"/>
    <w:rsid w:val="00574536"/>
    <w:rsid w:val="0057683E"/>
    <w:rsid w:val="00577774"/>
    <w:rsid w:val="00581A21"/>
    <w:rsid w:val="00583A43"/>
    <w:rsid w:val="005851D1"/>
    <w:rsid w:val="00586BD7"/>
    <w:rsid w:val="005935D8"/>
    <w:rsid w:val="00594393"/>
    <w:rsid w:val="005971FC"/>
    <w:rsid w:val="005A33BC"/>
    <w:rsid w:val="005A649E"/>
    <w:rsid w:val="005B30A7"/>
    <w:rsid w:val="005B4451"/>
    <w:rsid w:val="005B5BF1"/>
    <w:rsid w:val="005B7006"/>
    <w:rsid w:val="005C1B35"/>
    <w:rsid w:val="005C1F8D"/>
    <w:rsid w:val="005C41D5"/>
    <w:rsid w:val="005C5057"/>
    <w:rsid w:val="005D2A91"/>
    <w:rsid w:val="005D5F0E"/>
    <w:rsid w:val="005D6B99"/>
    <w:rsid w:val="005D78D0"/>
    <w:rsid w:val="005D7F21"/>
    <w:rsid w:val="005E2E93"/>
    <w:rsid w:val="005E6373"/>
    <w:rsid w:val="005E7301"/>
    <w:rsid w:val="005F178E"/>
    <w:rsid w:val="005F319A"/>
    <w:rsid w:val="005F48DF"/>
    <w:rsid w:val="005F54FF"/>
    <w:rsid w:val="005F5C53"/>
    <w:rsid w:val="005F6325"/>
    <w:rsid w:val="005F7148"/>
    <w:rsid w:val="00600BA0"/>
    <w:rsid w:val="0060436F"/>
    <w:rsid w:val="00607520"/>
    <w:rsid w:val="006075F0"/>
    <w:rsid w:val="00607948"/>
    <w:rsid w:val="00611A5C"/>
    <w:rsid w:val="006136F6"/>
    <w:rsid w:val="00615C37"/>
    <w:rsid w:val="006178F5"/>
    <w:rsid w:val="00621670"/>
    <w:rsid w:val="00623718"/>
    <w:rsid w:val="006257A4"/>
    <w:rsid w:val="00626F1F"/>
    <w:rsid w:val="0063027B"/>
    <w:rsid w:val="00630B1D"/>
    <w:rsid w:val="006313EC"/>
    <w:rsid w:val="00631B44"/>
    <w:rsid w:val="006359D6"/>
    <w:rsid w:val="00636E6A"/>
    <w:rsid w:val="00637B64"/>
    <w:rsid w:val="00637C27"/>
    <w:rsid w:val="006431A2"/>
    <w:rsid w:val="00647851"/>
    <w:rsid w:val="00647DA9"/>
    <w:rsid w:val="0065290C"/>
    <w:rsid w:val="00654430"/>
    <w:rsid w:val="006620B1"/>
    <w:rsid w:val="0066279C"/>
    <w:rsid w:val="00670000"/>
    <w:rsid w:val="0067053C"/>
    <w:rsid w:val="00671479"/>
    <w:rsid w:val="006718D9"/>
    <w:rsid w:val="0067502B"/>
    <w:rsid w:val="00681570"/>
    <w:rsid w:val="00685FB8"/>
    <w:rsid w:val="006862D4"/>
    <w:rsid w:val="0068673B"/>
    <w:rsid w:val="00687A03"/>
    <w:rsid w:val="006979AC"/>
    <w:rsid w:val="006A1F7A"/>
    <w:rsid w:val="006A23EF"/>
    <w:rsid w:val="006A2DE2"/>
    <w:rsid w:val="006A47E8"/>
    <w:rsid w:val="006A5816"/>
    <w:rsid w:val="006A5DAE"/>
    <w:rsid w:val="006A605A"/>
    <w:rsid w:val="006A6DA3"/>
    <w:rsid w:val="006B0344"/>
    <w:rsid w:val="006B3A58"/>
    <w:rsid w:val="006B3A67"/>
    <w:rsid w:val="006B6121"/>
    <w:rsid w:val="006C1FE0"/>
    <w:rsid w:val="006C327A"/>
    <w:rsid w:val="006C329E"/>
    <w:rsid w:val="006C6710"/>
    <w:rsid w:val="006C731B"/>
    <w:rsid w:val="006D1795"/>
    <w:rsid w:val="006D1812"/>
    <w:rsid w:val="006D30A7"/>
    <w:rsid w:val="006D3983"/>
    <w:rsid w:val="006D4365"/>
    <w:rsid w:val="006E122C"/>
    <w:rsid w:val="006E4469"/>
    <w:rsid w:val="006E5291"/>
    <w:rsid w:val="006E60B3"/>
    <w:rsid w:val="006E68C1"/>
    <w:rsid w:val="006E7BD1"/>
    <w:rsid w:val="006F1D22"/>
    <w:rsid w:val="006F21C4"/>
    <w:rsid w:val="006F3ABE"/>
    <w:rsid w:val="006F7233"/>
    <w:rsid w:val="00700AC8"/>
    <w:rsid w:val="00701A41"/>
    <w:rsid w:val="00706112"/>
    <w:rsid w:val="0071184F"/>
    <w:rsid w:val="007124C4"/>
    <w:rsid w:val="007145D9"/>
    <w:rsid w:val="00716A78"/>
    <w:rsid w:val="00717D0E"/>
    <w:rsid w:val="00725197"/>
    <w:rsid w:val="00730919"/>
    <w:rsid w:val="00732E7A"/>
    <w:rsid w:val="00735B5A"/>
    <w:rsid w:val="00737D07"/>
    <w:rsid w:val="00745DB4"/>
    <w:rsid w:val="007468EA"/>
    <w:rsid w:val="0074760B"/>
    <w:rsid w:val="007501B3"/>
    <w:rsid w:val="00760791"/>
    <w:rsid w:val="00760906"/>
    <w:rsid w:val="00764E7A"/>
    <w:rsid w:val="00765DCD"/>
    <w:rsid w:val="00770090"/>
    <w:rsid w:val="007715A5"/>
    <w:rsid w:val="0077256F"/>
    <w:rsid w:val="007727EF"/>
    <w:rsid w:val="00776B56"/>
    <w:rsid w:val="007817A7"/>
    <w:rsid w:val="00783FAB"/>
    <w:rsid w:val="00785913"/>
    <w:rsid w:val="00786379"/>
    <w:rsid w:val="00787EB7"/>
    <w:rsid w:val="00796997"/>
    <w:rsid w:val="00796AB0"/>
    <w:rsid w:val="00796DD6"/>
    <w:rsid w:val="007A1FAD"/>
    <w:rsid w:val="007A3D8D"/>
    <w:rsid w:val="007A72A7"/>
    <w:rsid w:val="007B7B4D"/>
    <w:rsid w:val="007C09BD"/>
    <w:rsid w:val="007C0AC5"/>
    <w:rsid w:val="007C2EF0"/>
    <w:rsid w:val="007C4B46"/>
    <w:rsid w:val="007C6E7E"/>
    <w:rsid w:val="007C77A0"/>
    <w:rsid w:val="007D26D6"/>
    <w:rsid w:val="007D4BA4"/>
    <w:rsid w:val="007D6707"/>
    <w:rsid w:val="007E23D6"/>
    <w:rsid w:val="007E611B"/>
    <w:rsid w:val="007F0243"/>
    <w:rsid w:val="007F25FC"/>
    <w:rsid w:val="007F4E97"/>
    <w:rsid w:val="00800B83"/>
    <w:rsid w:val="00806851"/>
    <w:rsid w:val="00811781"/>
    <w:rsid w:val="00813E72"/>
    <w:rsid w:val="00814515"/>
    <w:rsid w:val="00815299"/>
    <w:rsid w:val="00815B61"/>
    <w:rsid w:val="00815C92"/>
    <w:rsid w:val="0081758F"/>
    <w:rsid w:val="0082068E"/>
    <w:rsid w:val="00822A7A"/>
    <w:rsid w:val="008258AA"/>
    <w:rsid w:val="00826FA4"/>
    <w:rsid w:val="00831DAE"/>
    <w:rsid w:val="008329F7"/>
    <w:rsid w:val="0084560C"/>
    <w:rsid w:val="00845F5E"/>
    <w:rsid w:val="00856292"/>
    <w:rsid w:val="00860638"/>
    <w:rsid w:val="00861526"/>
    <w:rsid w:val="008625D0"/>
    <w:rsid w:val="0086638D"/>
    <w:rsid w:val="00867FF0"/>
    <w:rsid w:val="00881ABB"/>
    <w:rsid w:val="00881F87"/>
    <w:rsid w:val="00885C9F"/>
    <w:rsid w:val="00886196"/>
    <w:rsid w:val="00890C96"/>
    <w:rsid w:val="0089151D"/>
    <w:rsid w:val="00891B18"/>
    <w:rsid w:val="00891B8F"/>
    <w:rsid w:val="00896678"/>
    <w:rsid w:val="008A2622"/>
    <w:rsid w:val="008A4F6D"/>
    <w:rsid w:val="008B13CC"/>
    <w:rsid w:val="008C24CB"/>
    <w:rsid w:val="008C339C"/>
    <w:rsid w:val="008C7505"/>
    <w:rsid w:val="008C75EF"/>
    <w:rsid w:val="008D1481"/>
    <w:rsid w:val="008D16FA"/>
    <w:rsid w:val="008D4173"/>
    <w:rsid w:val="008D44E5"/>
    <w:rsid w:val="008D7597"/>
    <w:rsid w:val="008E430B"/>
    <w:rsid w:val="008E484E"/>
    <w:rsid w:val="008E4D0D"/>
    <w:rsid w:val="008E57EB"/>
    <w:rsid w:val="008E7961"/>
    <w:rsid w:val="008E7C1C"/>
    <w:rsid w:val="008F1535"/>
    <w:rsid w:val="008F242F"/>
    <w:rsid w:val="008F2E36"/>
    <w:rsid w:val="008F52A2"/>
    <w:rsid w:val="008F7EA0"/>
    <w:rsid w:val="009036AD"/>
    <w:rsid w:val="009074F5"/>
    <w:rsid w:val="0091144F"/>
    <w:rsid w:val="00915324"/>
    <w:rsid w:val="00916B01"/>
    <w:rsid w:val="00917E76"/>
    <w:rsid w:val="0093065D"/>
    <w:rsid w:val="0093158A"/>
    <w:rsid w:val="009316B2"/>
    <w:rsid w:val="00940C91"/>
    <w:rsid w:val="00941BA2"/>
    <w:rsid w:val="00947D1B"/>
    <w:rsid w:val="00950461"/>
    <w:rsid w:val="00954B64"/>
    <w:rsid w:val="00954FA8"/>
    <w:rsid w:val="00955C85"/>
    <w:rsid w:val="00956AC2"/>
    <w:rsid w:val="00964B34"/>
    <w:rsid w:val="009727BA"/>
    <w:rsid w:val="00973C44"/>
    <w:rsid w:val="00973ED1"/>
    <w:rsid w:val="009751C2"/>
    <w:rsid w:val="009771A7"/>
    <w:rsid w:val="00980AD2"/>
    <w:rsid w:val="00985E9D"/>
    <w:rsid w:val="0098618D"/>
    <w:rsid w:val="0098676A"/>
    <w:rsid w:val="009867E6"/>
    <w:rsid w:val="00990115"/>
    <w:rsid w:val="00990209"/>
    <w:rsid w:val="00994467"/>
    <w:rsid w:val="00995147"/>
    <w:rsid w:val="00995388"/>
    <w:rsid w:val="00996055"/>
    <w:rsid w:val="009970AD"/>
    <w:rsid w:val="009A254E"/>
    <w:rsid w:val="009A2760"/>
    <w:rsid w:val="009A50F7"/>
    <w:rsid w:val="009B5864"/>
    <w:rsid w:val="009B5BEB"/>
    <w:rsid w:val="009B6A70"/>
    <w:rsid w:val="009C2753"/>
    <w:rsid w:val="009C464F"/>
    <w:rsid w:val="009C4D7C"/>
    <w:rsid w:val="009C7455"/>
    <w:rsid w:val="009D0074"/>
    <w:rsid w:val="009D47A6"/>
    <w:rsid w:val="009D764D"/>
    <w:rsid w:val="009E31E7"/>
    <w:rsid w:val="009E6AEE"/>
    <w:rsid w:val="009F0E48"/>
    <w:rsid w:val="009F1BB9"/>
    <w:rsid w:val="009F79E4"/>
    <w:rsid w:val="00A024E9"/>
    <w:rsid w:val="00A02ED0"/>
    <w:rsid w:val="00A05C6D"/>
    <w:rsid w:val="00A11E31"/>
    <w:rsid w:val="00A15342"/>
    <w:rsid w:val="00A1696F"/>
    <w:rsid w:val="00A25363"/>
    <w:rsid w:val="00A27BF8"/>
    <w:rsid w:val="00A30BD7"/>
    <w:rsid w:val="00A33629"/>
    <w:rsid w:val="00A338BE"/>
    <w:rsid w:val="00A3683A"/>
    <w:rsid w:val="00A36953"/>
    <w:rsid w:val="00A40DE3"/>
    <w:rsid w:val="00A45DF2"/>
    <w:rsid w:val="00A52B62"/>
    <w:rsid w:val="00A52D30"/>
    <w:rsid w:val="00A57783"/>
    <w:rsid w:val="00A578B2"/>
    <w:rsid w:val="00A578B5"/>
    <w:rsid w:val="00A62547"/>
    <w:rsid w:val="00A63060"/>
    <w:rsid w:val="00A741EE"/>
    <w:rsid w:val="00A749A3"/>
    <w:rsid w:val="00A74FD9"/>
    <w:rsid w:val="00A76B29"/>
    <w:rsid w:val="00A77ACA"/>
    <w:rsid w:val="00A836BA"/>
    <w:rsid w:val="00A84964"/>
    <w:rsid w:val="00A851C5"/>
    <w:rsid w:val="00A86C5D"/>
    <w:rsid w:val="00A91070"/>
    <w:rsid w:val="00A934EB"/>
    <w:rsid w:val="00A97C51"/>
    <w:rsid w:val="00A97E94"/>
    <w:rsid w:val="00AA60E7"/>
    <w:rsid w:val="00AA68EB"/>
    <w:rsid w:val="00AB2814"/>
    <w:rsid w:val="00AB498C"/>
    <w:rsid w:val="00AB7317"/>
    <w:rsid w:val="00AB78AD"/>
    <w:rsid w:val="00AC3625"/>
    <w:rsid w:val="00AC6307"/>
    <w:rsid w:val="00AC632B"/>
    <w:rsid w:val="00AC726C"/>
    <w:rsid w:val="00AC74B9"/>
    <w:rsid w:val="00AD3AB1"/>
    <w:rsid w:val="00AD441B"/>
    <w:rsid w:val="00AD49B0"/>
    <w:rsid w:val="00AE3073"/>
    <w:rsid w:val="00AE52EB"/>
    <w:rsid w:val="00AE70D8"/>
    <w:rsid w:val="00AF0094"/>
    <w:rsid w:val="00AF15DC"/>
    <w:rsid w:val="00B05071"/>
    <w:rsid w:val="00B05DBD"/>
    <w:rsid w:val="00B05DC7"/>
    <w:rsid w:val="00B07DF4"/>
    <w:rsid w:val="00B10231"/>
    <w:rsid w:val="00B16700"/>
    <w:rsid w:val="00B20DC9"/>
    <w:rsid w:val="00B23623"/>
    <w:rsid w:val="00B2438B"/>
    <w:rsid w:val="00B26167"/>
    <w:rsid w:val="00B32254"/>
    <w:rsid w:val="00B42784"/>
    <w:rsid w:val="00B453A9"/>
    <w:rsid w:val="00B46474"/>
    <w:rsid w:val="00B554DC"/>
    <w:rsid w:val="00B562D0"/>
    <w:rsid w:val="00B5676F"/>
    <w:rsid w:val="00B600DD"/>
    <w:rsid w:val="00B63748"/>
    <w:rsid w:val="00B64D67"/>
    <w:rsid w:val="00B67378"/>
    <w:rsid w:val="00B731E3"/>
    <w:rsid w:val="00B736D5"/>
    <w:rsid w:val="00B73FE1"/>
    <w:rsid w:val="00B75FD2"/>
    <w:rsid w:val="00B7660E"/>
    <w:rsid w:val="00B76DD1"/>
    <w:rsid w:val="00B93758"/>
    <w:rsid w:val="00B947D5"/>
    <w:rsid w:val="00B97EEB"/>
    <w:rsid w:val="00BA0560"/>
    <w:rsid w:val="00BA089B"/>
    <w:rsid w:val="00BA09ED"/>
    <w:rsid w:val="00BA0BD2"/>
    <w:rsid w:val="00BA3A20"/>
    <w:rsid w:val="00BB27E6"/>
    <w:rsid w:val="00BB467D"/>
    <w:rsid w:val="00BC1AA5"/>
    <w:rsid w:val="00BC75F2"/>
    <w:rsid w:val="00BD1528"/>
    <w:rsid w:val="00BD17E3"/>
    <w:rsid w:val="00BD1EBD"/>
    <w:rsid w:val="00BD2438"/>
    <w:rsid w:val="00BD3474"/>
    <w:rsid w:val="00BE1E76"/>
    <w:rsid w:val="00BE2E03"/>
    <w:rsid w:val="00BE4704"/>
    <w:rsid w:val="00BE6F63"/>
    <w:rsid w:val="00BE750A"/>
    <w:rsid w:val="00BE7A52"/>
    <w:rsid w:val="00BF414B"/>
    <w:rsid w:val="00BF5205"/>
    <w:rsid w:val="00BF6250"/>
    <w:rsid w:val="00BF6B2C"/>
    <w:rsid w:val="00BF6C78"/>
    <w:rsid w:val="00C00F34"/>
    <w:rsid w:val="00C05DD2"/>
    <w:rsid w:val="00C06771"/>
    <w:rsid w:val="00C06AF2"/>
    <w:rsid w:val="00C06FA0"/>
    <w:rsid w:val="00C074EF"/>
    <w:rsid w:val="00C07A8B"/>
    <w:rsid w:val="00C10243"/>
    <w:rsid w:val="00C1168C"/>
    <w:rsid w:val="00C12DF6"/>
    <w:rsid w:val="00C15C3F"/>
    <w:rsid w:val="00C21601"/>
    <w:rsid w:val="00C22CA2"/>
    <w:rsid w:val="00C233A9"/>
    <w:rsid w:val="00C23BF9"/>
    <w:rsid w:val="00C23FFA"/>
    <w:rsid w:val="00C2497E"/>
    <w:rsid w:val="00C2705B"/>
    <w:rsid w:val="00C30B56"/>
    <w:rsid w:val="00C44360"/>
    <w:rsid w:val="00C45E21"/>
    <w:rsid w:val="00C47713"/>
    <w:rsid w:val="00C47C04"/>
    <w:rsid w:val="00C509AA"/>
    <w:rsid w:val="00C51069"/>
    <w:rsid w:val="00C531E8"/>
    <w:rsid w:val="00C5322A"/>
    <w:rsid w:val="00C53897"/>
    <w:rsid w:val="00C54473"/>
    <w:rsid w:val="00C5471B"/>
    <w:rsid w:val="00C60A17"/>
    <w:rsid w:val="00C674B4"/>
    <w:rsid w:val="00C7115E"/>
    <w:rsid w:val="00C73782"/>
    <w:rsid w:val="00C75F1B"/>
    <w:rsid w:val="00C8066B"/>
    <w:rsid w:val="00C812EB"/>
    <w:rsid w:val="00C82753"/>
    <w:rsid w:val="00C87D3A"/>
    <w:rsid w:val="00C90B98"/>
    <w:rsid w:val="00C91E52"/>
    <w:rsid w:val="00C93217"/>
    <w:rsid w:val="00C93892"/>
    <w:rsid w:val="00C94A7C"/>
    <w:rsid w:val="00C97EA7"/>
    <w:rsid w:val="00C97F25"/>
    <w:rsid w:val="00CA0785"/>
    <w:rsid w:val="00CA0C57"/>
    <w:rsid w:val="00CA0CA0"/>
    <w:rsid w:val="00CA6482"/>
    <w:rsid w:val="00CA736C"/>
    <w:rsid w:val="00CB0684"/>
    <w:rsid w:val="00CB1831"/>
    <w:rsid w:val="00CB33D2"/>
    <w:rsid w:val="00CB489F"/>
    <w:rsid w:val="00CB5514"/>
    <w:rsid w:val="00CC1067"/>
    <w:rsid w:val="00CC3DE4"/>
    <w:rsid w:val="00CC6B64"/>
    <w:rsid w:val="00CC724C"/>
    <w:rsid w:val="00CE2E93"/>
    <w:rsid w:val="00CE3400"/>
    <w:rsid w:val="00CF48E5"/>
    <w:rsid w:val="00CF65AC"/>
    <w:rsid w:val="00D01BA7"/>
    <w:rsid w:val="00D04E05"/>
    <w:rsid w:val="00D0511A"/>
    <w:rsid w:val="00D055D6"/>
    <w:rsid w:val="00D107B7"/>
    <w:rsid w:val="00D12A9E"/>
    <w:rsid w:val="00D16BF1"/>
    <w:rsid w:val="00D212D2"/>
    <w:rsid w:val="00D21D10"/>
    <w:rsid w:val="00D22152"/>
    <w:rsid w:val="00D2658A"/>
    <w:rsid w:val="00D3047A"/>
    <w:rsid w:val="00D4004D"/>
    <w:rsid w:val="00D43951"/>
    <w:rsid w:val="00D44BB7"/>
    <w:rsid w:val="00D47D92"/>
    <w:rsid w:val="00D47F7C"/>
    <w:rsid w:val="00D50F3F"/>
    <w:rsid w:val="00D53B9D"/>
    <w:rsid w:val="00D71183"/>
    <w:rsid w:val="00D71298"/>
    <w:rsid w:val="00D71420"/>
    <w:rsid w:val="00D7236C"/>
    <w:rsid w:val="00D73064"/>
    <w:rsid w:val="00D73AA1"/>
    <w:rsid w:val="00D75C6B"/>
    <w:rsid w:val="00D80B4A"/>
    <w:rsid w:val="00D80CA3"/>
    <w:rsid w:val="00D810D9"/>
    <w:rsid w:val="00D83026"/>
    <w:rsid w:val="00D838A4"/>
    <w:rsid w:val="00D85851"/>
    <w:rsid w:val="00D85FFE"/>
    <w:rsid w:val="00D869B8"/>
    <w:rsid w:val="00D8778D"/>
    <w:rsid w:val="00D91DB8"/>
    <w:rsid w:val="00D96DB2"/>
    <w:rsid w:val="00DA5F74"/>
    <w:rsid w:val="00DB6E20"/>
    <w:rsid w:val="00DC13F4"/>
    <w:rsid w:val="00DC308F"/>
    <w:rsid w:val="00DC6367"/>
    <w:rsid w:val="00DD1D82"/>
    <w:rsid w:val="00DD244D"/>
    <w:rsid w:val="00DE1DEC"/>
    <w:rsid w:val="00DE4600"/>
    <w:rsid w:val="00DE4EA0"/>
    <w:rsid w:val="00DF07AA"/>
    <w:rsid w:val="00DF5DF4"/>
    <w:rsid w:val="00DF7F8D"/>
    <w:rsid w:val="00E00B34"/>
    <w:rsid w:val="00E019A6"/>
    <w:rsid w:val="00E045E2"/>
    <w:rsid w:val="00E058F1"/>
    <w:rsid w:val="00E05A29"/>
    <w:rsid w:val="00E06047"/>
    <w:rsid w:val="00E07D82"/>
    <w:rsid w:val="00E10EF4"/>
    <w:rsid w:val="00E17944"/>
    <w:rsid w:val="00E20A9A"/>
    <w:rsid w:val="00E20B1F"/>
    <w:rsid w:val="00E25CF2"/>
    <w:rsid w:val="00E27098"/>
    <w:rsid w:val="00E50DB7"/>
    <w:rsid w:val="00E54FDE"/>
    <w:rsid w:val="00E57F57"/>
    <w:rsid w:val="00E61229"/>
    <w:rsid w:val="00E6672B"/>
    <w:rsid w:val="00E6730C"/>
    <w:rsid w:val="00E70582"/>
    <w:rsid w:val="00E70B3D"/>
    <w:rsid w:val="00E760B6"/>
    <w:rsid w:val="00E77EE2"/>
    <w:rsid w:val="00E846DA"/>
    <w:rsid w:val="00E858C9"/>
    <w:rsid w:val="00E8654B"/>
    <w:rsid w:val="00E8763B"/>
    <w:rsid w:val="00E93174"/>
    <w:rsid w:val="00E93D7F"/>
    <w:rsid w:val="00E94E72"/>
    <w:rsid w:val="00E95B7A"/>
    <w:rsid w:val="00EA01F3"/>
    <w:rsid w:val="00EA2702"/>
    <w:rsid w:val="00EA3F8D"/>
    <w:rsid w:val="00EB2F3E"/>
    <w:rsid w:val="00EB3EE5"/>
    <w:rsid w:val="00EB4728"/>
    <w:rsid w:val="00EB6398"/>
    <w:rsid w:val="00EC0232"/>
    <w:rsid w:val="00EC189E"/>
    <w:rsid w:val="00EC20AB"/>
    <w:rsid w:val="00EC6A2E"/>
    <w:rsid w:val="00EC6D63"/>
    <w:rsid w:val="00EC796D"/>
    <w:rsid w:val="00ED1107"/>
    <w:rsid w:val="00EE4300"/>
    <w:rsid w:val="00EE7189"/>
    <w:rsid w:val="00EF5150"/>
    <w:rsid w:val="00EF6A15"/>
    <w:rsid w:val="00F001DF"/>
    <w:rsid w:val="00F041CB"/>
    <w:rsid w:val="00F04B6E"/>
    <w:rsid w:val="00F0546C"/>
    <w:rsid w:val="00F05B2D"/>
    <w:rsid w:val="00F11A70"/>
    <w:rsid w:val="00F12D5A"/>
    <w:rsid w:val="00F23005"/>
    <w:rsid w:val="00F25CB3"/>
    <w:rsid w:val="00F36110"/>
    <w:rsid w:val="00F36363"/>
    <w:rsid w:val="00F369F9"/>
    <w:rsid w:val="00F4440A"/>
    <w:rsid w:val="00F44AE0"/>
    <w:rsid w:val="00F460A9"/>
    <w:rsid w:val="00F46BDD"/>
    <w:rsid w:val="00F673F5"/>
    <w:rsid w:val="00F72704"/>
    <w:rsid w:val="00F75E04"/>
    <w:rsid w:val="00F760E9"/>
    <w:rsid w:val="00F77852"/>
    <w:rsid w:val="00F8094F"/>
    <w:rsid w:val="00F86873"/>
    <w:rsid w:val="00F926E3"/>
    <w:rsid w:val="00F967EA"/>
    <w:rsid w:val="00FA36E3"/>
    <w:rsid w:val="00FA3F1B"/>
    <w:rsid w:val="00FA493B"/>
    <w:rsid w:val="00FB0AEC"/>
    <w:rsid w:val="00FB0B97"/>
    <w:rsid w:val="00FB1382"/>
    <w:rsid w:val="00FB2905"/>
    <w:rsid w:val="00FB4DE7"/>
    <w:rsid w:val="00FC0296"/>
    <w:rsid w:val="00FC1741"/>
    <w:rsid w:val="00FC2D84"/>
    <w:rsid w:val="00FD2E82"/>
    <w:rsid w:val="00FD5B33"/>
    <w:rsid w:val="00FD77A5"/>
    <w:rsid w:val="00FE3917"/>
    <w:rsid w:val="00FE3A46"/>
    <w:rsid w:val="00FE4263"/>
    <w:rsid w:val="00FE7EBB"/>
    <w:rsid w:val="00FF07F1"/>
    <w:rsid w:val="00FF2D03"/>
    <w:rsid w:val="00FF3006"/>
    <w:rsid w:val="00FF4880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00F88"/>
  <w15:chartTrackingRefBased/>
  <w15:docId w15:val="{7C9379F3-C1C3-4398-AC61-F212FF5D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A4"/>
    <w:rPr>
      <w:color w:val="37145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F4E97"/>
    <w:pPr>
      <w:widowControl w:val="0"/>
      <w:autoSpaceDE w:val="0"/>
      <w:autoSpaceDN w:val="0"/>
      <w:ind w:left="129"/>
      <w:outlineLvl w:val="1"/>
    </w:pPr>
    <w:rPr>
      <w:rFonts w:ascii="Arial" w:eastAsia="Arial" w:hAnsi="Arial" w:cs="Arial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5CF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AB49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98C"/>
  </w:style>
  <w:style w:type="paragraph" w:styleId="Footer">
    <w:name w:val="footer"/>
    <w:basedOn w:val="Normal"/>
    <w:link w:val="FooterChar"/>
    <w:uiPriority w:val="99"/>
    <w:unhideWhenUsed/>
    <w:rsid w:val="00AB49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98C"/>
  </w:style>
  <w:style w:type="paragraph" w:customStyle="1" w:styleId="Fonctioninterne">
    <w:name w:val="Fonction interne"/>
    <w:rsid w:val="00F369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120"/>
    </w:pPr>
    <w:rPr>
      <w:rFonts w:ascii="Arial" w:eastAsia="Times New Roman" w:hAnsi="Arial" w:cs="Times New Roman"/>
      <w:b/>
      <w:bCs/>
      <w:smallCaps/>
      <w:color w:val="00CCFF"/>
      <w:sz w:val="18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8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D9"/>
    <w:rPr>
      <w:rFonts w:ascii="Times New Roman" w:hAnsi="Times New Roman" w:cs="Times New Roman"/>
      <w:sz w:val="18"/>
      <w:szCs w:val="18"/>
    </w:rPr>
  </w:style>
  <w:style w:type="numbering" w:customStyle="1" w:styleId="WWNum32">
    <w:name w:val="WWNum32"/>
    <w:basedOn w:val="NoList"/>
    <w:rsid w:val="003321D2"/>
    <w:pPr>
      <w:numPr>
        <w:numId w:val="26"/>
      </w:numPr>
    </w:pPr>
  </w:style>
  <w:style w:type="paragraph" w:customStyle="1" w:styleId="Titres">
    <w:name w:val="Titres"/>
    <w:basedOn w:val="Normal"/>
    <w:qFormat/>
    <w:rsid w:val="003321D2"/>
    <w:pPr>
      <w:numPr>
        <w:numId w:val="26"/>
      </w:numPr>
      <w:suppressAutoHyphens/>
      <w:autoSpaceDN w:val="0"/>
      <w:spacing w:line="276" w:lineRule="auto"/>
      <w:textAlignment w:val="baseline"/>
    </w:pPr>
    <w:rPr>
      <w:rFonts w:ascii="Futura Std Medium" w:eastAsia="Arial Narrow" w:hAnsi="Futura Std Medium" w:cs="Futura"/>
      <w:b/>
      <w:caps/>
      <w:color w:val="EB285A"/>
      <w:kern w:val="3"/>
      <w:sz w:val="40"/>
      <w:szCs w:val="40"/>
      <w:lang w:eastAsia="fr-FR"/>
    </w:rPr>
  </w:style>
  <w:style w:type="paragraph" w:customStyle="1" w:styleId="Formationstexte">
    <w:name w:val="Formations texte"/>
    <w:basedOn w:val="Normal"/>
    <w:qFormat/>
    <w:rsid w:val="003F3DA4"/>
    <w:pPr>
      <w:suppressAutoHyphens/>
      <w:autoSpaceDN w:val="0"/>
      <w:spacing w:after="200" w:line="276" w:lineRule="auto"/>
      <w:ind w:right="170"/>
      <w:textAlignment w:val="baseline"/>
    </w:pPr>
    <w:rPr>
      <w:rFonts w:ascii="Futura Std Medium" w:eastAsia="Times New Roman" w:hAnsi="Futura Std Medium" w:cs="Futura Medium"/>
      <w:kern w:val="3"/>
      <w:sz w:val="20"/>
      <w:lang w:val="en-US" w:eastAsia="fr-FR"/>
    </w:rPr>
  </w:style>
  <w:style w:type="paragraph" w:customStyle="1" w:styleId="Standard">
    <w:name w:val="Standard"/>
    <w:rsid w:val="003C769C"/>
    <w:pPr>
      <w:suppressAutoHyphens/>
      <w:autoSpaceDN w:val="0"/>
      <w:spacing w:after="200" w:line="276" w:lineRule="auto"/>
      <w:textAlignment w:val="baseline"/>
    </w:pPr>
    <w:rPr>
      <w:rFonts w:ascii="DIN Next LT Pro Condensed" w:eastAsia="DIN Next LT Pro Condensed" w:hAnsi="DIN Next LT Pro Condensed" w:cs="F"/>
      <w:kern w:val="3"/>
      <w:sz w:val="22"/>
      <w:szCs w:val="22"/>
    </w:rPr>
  </w:style>
  <w:style w:type="numbering" w:customStyle="1" w:styleId="WWNum28">
    <w:name w:val="WWNum28"/>
    <w:basedOn w:val="NoList"/>
    <w:rsid w:val="003C769C"/>
    <w:pPr>
      <w:numPr>
        <w:numId w:val="4"/>
      </w:numPr>
    </w:pPr>
  </w:style>
  <w:style w:type="paragraph" w:customStyle="1" w:styleId="Pucesskills">
    <w:name w:val="Puces skills"/>
    <w:basedOn w:val="ListParagraph"/>
    <w:qFormat/>
    <w:rsid w:val="003C769C"/>
    <w:pPr>
      <w:suppressAutoHyphens/>
      <w:autoSpaceDN w:val="0"/>
      <w:spacing w:after="80" w:line="276" w:lineRule="auto"/>
      <w:ind w:left="0"/>
      <w:contextualSpacing w:val="0"/>
      <w:textAlignment w:val="baseline"/>
    </w:pPr>
    <w:rPr>
      <w:rFonts w:ascii="Futura Std Medium" w:eastAsia="Times New Roman" w:hAnsi="Futura Std Medium" w:cs="Futura Medium"/>
      <w:kern w:val="3"/>
      <w:sz w:val="20"/>
      <w:szCs w:val="20"/>
      <w:lang w:eastAsia="fr-FR"/>
    </w:rPr>
  </w:style>
  <w:style w:type="paragraph" w:customStyle="1" w:styleId="annes">
    <w:name w:val="années"/>
    <w:basedOn w:val="Standard"/>
    <w:qFormat/>
    <w:rsid w:val="003C769C"/>
    <w:pPr>
      <w:spacing w:after="0"/>
    </w:pPr>
    <w:rPr>
      <w:rFonts w:ascii="Futura Std ExtraBold" w:eastAsia="Times New Roman" w:hAnsi="Futura Std ExtraBold" w:cs="Futura"/>
      <w:b/>
      <w:i/>
      <w:smallCaps/>
      <w:color w:val="55BEEA"/>
      <w:sz w:val="20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3C769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A25ED"/>
  </w:style>
  <w:style w:type="paragraph" w:styleId="NoSpacing">
    <w:name w:val="No Spacing"/>
    <w:uiPriority w:val="1"/>
    <w:qFormat/>
    <w:rsid w:val="003F3DA4"/>
    <w:rPr>
      <w:color w:val="371450"/>
    </w:rPr>
  </w:style>
  <w:style w:type="paragraph" w:customStyle="1" w:styleId="Listecolonnedroite">
    <w:name w:val="Liste colonne droite"/>
    <w:basedOn w:val="Normal"/>
    <w:rsid w:val="00C47C04"/>
    <w:pPr>
      <w:numPr>
        <w:numId w:val="11"/>
      </w:numPr>
      <w:spacing w:before="60" w:after="60"/>
      <w:ind w:right="170"/>
      <w:contextualSpacing/>
    </w:pPr>
    <w:rPr>
      <w:rFonts w:ascii="Arial" w:eastAsia="Times New Roman" w:hAnsi="Arial" w:cs="Times New Roman"/>
      <w:color w:val="auto"/>
      <w:sz w:val="18"/>
      <w:lang w:eastAsia="fr-FR"/>
    </w:rPr>
  </w:style>
  <w:style w:type="paragraph" w:customStyle="1" w:styleId="Annedexprience">
    <w:name w:val="Année d'expérience"/>
    <w:basedOn w:val="NormalWeb"/>
    <w:rsid w:val="003B513C"/>
    <w:pPr>
      <w:spacing w:before="0" w:beforeAutospacing="0" w:after="0" w:afterAutospacing="0" w:line="336" w:lineRule="auto"/>
    </w:pPr>
    <w:rPr>
      <w:rFonts w:ascii="Futura Std Light" w:hAnsi="Futura Std Light" w:cstheme="minorBidi"/>
      <w:color w:val="28114E"/>
      <w:kern w:val="24"/>
      <w:sz w:val="28"/>
      <w:szCs w:val="28"/>
    </w:rPr>
  </w:style>
  <w:style w:type="character" w:styleId="IntenseEmphasis">
    <w:name w:val="Intense Emphasis"/>
    <w:uiPriority w:val="21"/>
    <w:qFormat/>
    <w:rsid w:val="003B513C"/>
    <w:rPr>
      <w:b/>
      <w:color w:val="EB285A"/>
    </w:rPr>
  </w:style>
  <w:style w:type="paragraph" w:customStyle="1" w:styleId="tag">
    <w:name w:val="#tag"/>
    <w:basedOn w:val="NormalWeb"/>
    <w:qFormat/>
    <w:rsid w:val="00826FA4"/>
    <w:pPr>
      <w:spacing w:before="0" w:beforeAutospacing="0" w:after="0" w:afterAutospacing="0" w:line="312" w:lineRule="auto"/>
      <w:suppressOverlap/>
    </w:pPr>
    <w:rPr>
      <w:rFonts w:ascii="Futura Std ExtraBold" w:eastAsiaTheme="majorEastAsia" w:hAnsi="Futura Std ExtraBold" w:cstheme="majorBidi"/>
      <w:b/>
      <w:i/>
      <w:iCs/>
      <w:color w:val="28114E"/>
      <w:kern w:val="24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E97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F4E97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F4E97"/>
    <w:rPr>
      <w:rFonts w:ascii="Lucida Sans Unicode" w:eastAsia="Lucida Sans Unicode" w:hAnsi="Lucida Sans Unicode" w:cs="Lucida Sans Unicod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D23E1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D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uiPriority w:val="20"/>
    <w:qFormat/>
    <w:rsid w:val="00A52D30"/>
    <w:rPr>
      <w:rFonts w:ascii="Futura Std Medium" w:hAnsi="Futura Std Medium" w:hint="default"/>
      <w:i w:val="0"/>
      <w:iCs w:val="0"/>
      <w:color w:val="6FBDE7"/>
      <w:kern w:val="24"/>
      <w:sz w:val="20"/>
      <w:szCs w:val="20"/>
    </w:rPr>
  </w:style>
  <w:style w:type="paragraph" w:customStyle="1" w:styleId="TitreN2">
    <w:name w:val="Titre N+2"/>
    <w:basedOn w:val="Normal"/>
    <w:qFormat/>
    <w:rsid w:val="003941CB"/>
    <w:pPr>
      <w:spacing w:line="360" w:lineRule="auto"/>
    </w:pPr>
    <w:rPr>
      <w:rFonts w:ascii="Futura Std Heavy" w:eastAsia="+mn-ea" w:hAnsi="Futura Std Heavy" w:cs="Futura Medium"/>
      <w:b/>
      <w:color w:val="28114E"/>
      <w:kern w:val="24"/>
      <w:szCs w:val="18"/>
      <w:lang w:eastAsia="fr-FR"/>
    </w:rPr>
  </w:style>
  <w:style w:type="table" w:customStyle="1" w:styleId="TableNormal1">
    <w:name w:val="Table Normal1"/>
    <w:uiPriority w:val="2"/>
    <w:semiHidden/>
    <w:unhideWhenUsed/>
    <w:qFormat/>
    <w:rsid w:val="00A97E94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ordas\Downloads\DCSQLI_%20LOGIN_POSTE_AAAAMM_FR_v2.2023(6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36bc09c-ee0f-4e87-8fa6-33c0eb4f9ca7">
      <UserInfo>
        <DisplayName>Léo GESTIN</DisplayName>
        <AccountId>592</AccountId>
        <AccountType/>
      </UserInfo>
      <UserInfo>
        <DisplayName>celine Savel</DisplayName>
        <AccountId>350</AccountId>
        <AccountType/>
      </UserInfo>
      <UserInfo>
        <DisplayName>Benoit Iacono</DisplayName>
        <AccountId>309</AccountId>
        <AccountType/>
      </UserInfo>
      <UserInfo>
        <DisplayName>Franck Rochon Du Verdier</DisplayName>
        <AccountId>457</AccountId>
        <AccountType/>
      </UserInfo>
      <UserInfo>
        <DisplayName>Carole Bordas</DisplayName>
        <AccountId>14</AccountId>
        <AccountType/>
      </UserInfo>
      <UserInfo>
        <DisplayName>Emile Chomton</DisplayName>
        <AccountId>337</AccountId>
        <AccountType/>
      </UserInfo>
      <UserInfo>
        <DisplayName>Frederic Millet</DisplayName>
        <AccountId>22</AccountId>
        <AccountType/>
      </UserInfo>
      <UserInfo>
        <DisplayName>Damien De Berranger</DisplayName>
        <AccountId>1013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F78A03E97F248AE38CDBCF8782E05" ma:contentTypeVersion="5" ma:contentTypeDescription="Crée un document." ma:contentTypeScope="" ma:versionID="97891b69039bc7cbd80d57de9f474ed8">
  <xsd:schema xmlns:xsd="http://www.w3.org/2001/XMLSchema" xmlns:xs="http://www.w3.org/2001/XMLSchema" xmlns:p="http://schemas.microsoft.com/office/2006/metadata/properties" xmlns:ns2="865170ee-14cf-445b-9a0d-6d5013db542b" xmlns:ns3="136bc09c-ee0f-4e87-8fa6-33c0eb4f9ca7" targetNamespace="http://schemas.microsoft.com/office/2006/metadata/properties" ma:root="true" ma:fieldsID="42cd1b22f343dc931a2bbb05b2a0763a" ns2:_="" ns3:_="">
    <xsd:import namespace="865170ee-14cf-445b-9a0d-6d5013db542b"/>
    <xsd:import namespace="136bc09c-ee0f-4e87-8fa6-33c0eb4f9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170ee-14cf-445b-9a0d-6d5013db5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bc09c-ee0f-4e87-8fa6-33c0eb4f9c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38223-8B53-46E1-AD2D-21B0CE713EE8}">
  <ds:schemaRefs>
    <ds:schemaRef ds:uri="http://schemas.microsoft.com/office/2006/metadata/properties"/>
    <ds:schemaRef ds:uri="http://schemas.microsoft.com/office/infopath/2007/PartnerControls"/>
    <ds:schemaRef ds:uri="136bc09c-ee0f-4e87-8fa6-33c0eb4f9ca7"/>
  </ds:schemaRefs>
</ds:datastoreItem>
</file>

<file path=customXml/itemProps2.xml><?xml version="1.0" encoding="utf-8"?>
<ds:datastoreItem xmlns:ds="http://schemas.openxmlformats.org/officeDocument/2006/customXml" ds:itemID="{EFA57632-5142-49C9-A880-95EDD9664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46F5A-1CA2-4A1D-AA8C-0694C4E43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CB7287-03BC-4AB2-A8CA-40A92F499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170ee-14cf-445b-9a0d-6d5013db542b"/>
    <ds:schemaRef ds:uri="136bc09c-ee0f-4e87-8fa6-33c0eb4f9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DCSQLI_ LOGIN_POSTE_AAAAMM_FR_v2.2023(6).dotx</Template>
  <TotalTime>25</TotalTime>
  <Pages>1</Pages>
  <Words>1368</Words>
  <Characters>7803</Characters>
  <Application>Microsoft Office Word</Application>
  <DocSecurity>4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Bordas</dc:creator>
  <cp:keywords/>
  <dc:description/>
  <cp:lastModifiedBy>Khalil Boughzala</cp:lastModifiedBy>
  <cp:revision>42</cp:revision>
  <cp:lastPrinted>2022-11-23T04:10:00Z</cp:lastPrinted>
  <dcterms:created xsi:type="dcterms:W3CDTF">2023-07-22T06:38:00Z</dcterms:created>
  <dcterms:modified xsi:type="dcterms:W3CDTF">2023-12-11T21:57:00Z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0x0101001E5F78A03E97F248AE38CDBCF8782E05</vt:lpwstr>
  </property>
</Properties>
</file>